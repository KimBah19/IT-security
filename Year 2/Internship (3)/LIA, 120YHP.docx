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242" w:rsidP="2A60BA20" w:rsidRDefault="00E94F87" w14:paraId="139E05D5" w14:textId="77777777">
      <w:pPr>
        <w:pStyle w:val="Rubrik1"/>
        <w:rPr>
          <w:rFonts w:ascii="Century Gothic" w:hAnsi="Century Gothic" w:eastAsia="Century Gothic" w:cs="Century Gothic" w:asciiTheme="minorAscii" w:hAnsiTheme="minorAscii" w:eastAsiaTheme="minorAscii" w:cstheme="minorAscii"/>
          <w:color w:val="auto"/>
        </w:rPr>
      </w:pPr>
      <w:r w:rsidRPr="2A60BA20" w:rsidR="00E94F87">
        <w:rPr>
          <w:rFonts w:ascii="Century Gothic" w:hAnsi="Century Gothic" w:eastAsia="Century Gothic" w:cs="Century Gothic" w:asciiTheme="minorAscii" w:hAnsiTheme="minorAscii" w:eastAsiaTheme="minorAscii" w:cstheme="minorAscii"/>
          <w:color w:val="auto"/>
        </w:rPr>
        <w:t>Kursplan</w:t>
      </w:r>
    </w:p>
    <w:p w:rsidR="00E94F87" w:rsidP="2A60BA20" w:rsidRDefault="00E94F87" w14:paraId="30527028" w14:textId="53866385">
      <w:pPr>
        <w:rPr>
          <w:rStyle w:val="Formatmall1"/>
          <w:rFonts w:ascii="Century Gothic" w:hAnsi="Century Gothic" w:eastAsia="Century Gothic" w:cs="Century Gothic" w:asciiTheme="minorAscii" w:hAnsiTheme="minorAscii" w:eastAsiaTheme="minorAscii" w:cstheme="minorAscii"/>
          <w:color w:val="auto"/>
        </w:rPr>
      </w:pPr>
      <w:r w:rsidRPr="000763A2" w:rsidR="00E94F87">
        <w:rPr>
          <w:b w:val="1"/>
          <w:bCs w:val="1"/>
        </w:rPr>
        <w:t>Utbildning:</w:t>
      </w:r>
      <w:r w:rsidR="00E94F87">
        <w:rPr/>
        <w:t xml:space="preserve"> </w:t>
      </w:r>
      <w:r w:rsidR="00B17B2D">
        <w:rPr>
          <w:rStyle w:val="Formatmall1"/>
        </w:rPr>
        <w:t>IT-säkerhetsutvecklare</w:t>
      </w:r>
      <w:r>
        <w:br/>
      </w:r>
      <w:r w:rsidRPr="000763A2" w:rsidR="000763A2">
        <w:rPr>
          <w:b w:val="1"/>
          <w:bCs w:val="1"/>
        </w:rPr>
        <w:t>Utbildningsnummer:</w:t>
      </w:r>
      <w:r w:rsidR="000763A2">
        <w:rPr/>
        <w:t xml:space="preserve"> </w:t>
      </w:r>
      <w:r w:rsidR="00B17B2D">
        <w:rPr>
          <w:rStyle w:val="Formatmall1"/>
        </w:rPr>
        <w:t>YH01716</w:t>
      </w:r>
      <w:r w:rsidR="000763A2">
        <w:br/>
      </w:r>
      <w:r w:rsidRPr="000763A2" w:rsidR="000763A2">
        <w:rPr>
          <w:b w:val="1"/>
          <w:bCs w:val="1"/>
        </w:rPr>
        <w:t>Omgång:</w:t>
      </w:r>
      <w:r w:rsidR="000763A2">
        <w:rPr/>
        <w:t xml:space="preserve"> </w:t>
      </w:r>
      <w:sdt>
        <w:sdtPr>
          <w:rPr>
            <w:rStyle w:val="Formatmall1"/>
          </w:rPr>
          <w:id w:val="135839228"/>
          <w:placeholder>
            <w:docPart w:val="F2F8197E121B4D028DCF1E7E6645A66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rPr>
            <w:rStyle w:val="Standardstycketeckensnitt"/>
            <w:i w:val="1"/>
            <w:iCs w:val="1"/>
            <w:color w:val="808080" w:themeColor="background1" w:themeShade="80"/>
            <w:sz w:val="20"/>
            <w:szCs w:val="20"/>
          </w:rPr>
        </w:sdtEndPr>
        <w:sdtContent>
          <w:r w:rsidR="00B17B2D">
            <w:rPr>
              <w:rStyle w:val="Formatmall1"/>
            </w:rPr>
            <w:t>1</w:t>
          </w:r>
        </w:sdtContent>
      </w:sdt>
    </w:p>
    <w:p w:rsidRPr="00E94F87" w:rsidR="00565E86" w:rsidP="2A60BA20" w:rsidRDefault="00565E86" w14:paraId="65A575B6" w14:textId="77777777">
      <w:pPr>
        <w:rPr>
          <w:rFonts w:ascii="Century Gothic" w:hAnsi="Century Gothic" w:eastAsia="Century Gothic" w:cs="Century Gothic" w:asciiTheme="minorAscii" w:hAnsiTheme="minorAscii" w:eastAsiaTheme="minorAscii" w:cstheme="minorAscii"/>
          <w:color w:val="auto"/>
        </w:rPr>
      </w:pPr>
    </w:p>
    <w:tbl>
      <w:tblPr>
        <w:tblStyle w:val="Tabellrutnt"/>
        <w:tblW w:w="9574" w:type="dxa"/>
        <w:tblLook w:val="04A0" w:firstRow="1" w:lastRow="0" w:firstColumn="1" w:lastColumn="0" w:noHBand="0" w:noVBand="1"/>
      </w:tblPr>
      <w:tblGrid>
        <w:gridCol w:w="4786"/>
        <w:gridCol w:w="4788"/>
      </w:tblGrid>
      <w:tr w:rsidR="00C93D91" w:rsidTr="2A60BA20" w14:paraId="4A061AF7" w14:textId="77777777">
        <w:trPr>
          <w:trHeight w:val="653"/>
        </w:trPr>
        <w:tc>
          <w:tcPr>
            <w:tcW w:w="9574" w:type="dxa"/>
            <w:gridSpan w:val="2"/>
            <w:tcMar/>
          </w:tcPr>
          <w:p w:rsidRPr="00C93D91" w:rsidR="00C93D91" w:rsidP="2A60BA20" w:rsidRDefault="00C93D91" w14:paraId="17A1B663" w14:textId="77777777">
            <w:pPr>
              <w:rPr>
                <w:rFonts w:ascii="Century Gothic" w:hAnsi="Century Gothic" w:eastAsia="Century Gothic" w:cs="Century Gothic" w:asciiTheme="minorAscii" w:hAnsiTheme="minorAscii" w:eastAsiaTheme="minorAscii" w:cstheme="minorAscii"/>
                <w:b w:val="1"/>
                <w:bCs w:val="1"/>
                <w:color w:val="auto"/>
              </w:rPr>
            </w:pPr>
            <w:r w:rsidRPr="2A60BA20" w:rsidR="00C93D91">
              <w:rPr>
                <w:rFonts w:ascii="Century Gothic" w:hAnsi="Century Gothic" w:eastAsia="Century Gothic" w:cs="Century Gothic" w:asciiTheme="minorAscii" w:hAnsiTheme="minorAscii" w:eastAsiaTheme="minorAscii" w:cstheme="minorAscii"/>
                <w:b w:val="1"/>
                <w:bCs w:val="1"/>
                <w:color w:val="auto"/>
              </w:rPr>
              <w:t>Kurs</w:t>
            </w:r>
          </w:p>
          <w:p w:rsidR="00C93D91" w:rsidP="2A60BA20" w:rsidRDefault="00C93D91" w14:paraId="31DEC3B1" w14:textId="5CF15DC4">
            <w:pPr>
              <w:pStyle w:val="Normal"/>
              <w:bidi w:val="0"/>
              <w:spacing w:before="0" w:beforeAutospacing="off" w:after="0" w:afterAutospacing="off" w:line="259" w:lineRule="auto"/>
              <w:ind w:left="0" w:right="0"/>
              <w:jc w:val="left"/>
              <w:rPr>
                <w:rStyle w:val="Formatmall1"/>
                <w:rFonts w:ascii="Century Gothic" w:hAnsi="Century Gothic" w:eastAsia="Century Gothic" w:cs="Century Gothic" w:asciiTheme="minorAscii" w:hAnsiTheme="minorAscii" w:eastAsiaTheme="minorAscii" w:cstheme="minorAscii"/>
                <w:color w:val="auto"/>
              </w:rPr>
            </w:pPr>
            <w:r w:rsidRPr="2A60BA20" w:rsidR="2A60BA20">
              <w:rPr>
                <w:rStyle w:val="Formatmall1"/>
                <w:rFonts w:ascii="Century Gothic" w:hAnsi="Century Gothic" w:eastAsia="Century Gothic" w:cs="Century Gothic" w:asciiTheme="minorAscii" w:hAnsiTheme="minorAscii" w:eastAsiaTheme="minorAscii" w:cstheme="minorAscii"/>
                <w:color w:val="auto"/>
              </w:rPr>
              <w:t>LIA</w:t>
            </w:r>
          </w:p>
        </w:tc>
      </w:tr>
      <w:tr w:rsidR="00C93D91" w:rsidTr="2A60BA20" w14:paraId="3DE12C96" w14:textId="77777777">
        <w:trPr>
          <w:trHeight w:val="619"/>
        </w:trPr>
        <w:tc>
          <w:tcPr>
            <w:tcW w:w="4786" w:type="dxa"/>
            <w:tcMar/>
          </w:tcPr>
          <w:p w:rsidRPr="00C93D91" w:rsidR="00182414" w:rsidP="2A60BA20" w:rsidRDefault="00182414" w14:paraId="67456260" w14:textId="77777777">
            <w:pPr>
              <w:rPr>
                <w:rFonts w:ascii="Century Gothic" w:hAnsi="Century Gothic" w:eastAsia="Century Gothic" w:cs="Century Gothic" w:asciiTheme="minorAscii" w:hAnsiTheme="minorAscii" w:eastAsiaTheme="minorAscii" w:cstheme="minorAscii"/>
                <w:b w:val="1"/>
                <w:bCs w:val="1"/>
                <w:color w:val="auto"/>
              </w:rPr>
            </w:pPr>
            <w:proofErr w:type="spellStart"/>
            <w:r w:rsidRPr="2A60BA20" w:rsidR="00182414">
              <w:rPr>
                <w:rFonts w:ascii="Century Gothic" w:hAnsi="Century Gothic" w:eastAsia="Century Gothic" w:cs="Century Gothic" w:asciiTheme="minorAscii" w:hAnsiTheme="minorAscii" w:eastAsiaTheme="minorAscii" w:cstheme="minorAscii"/>
                <w:b w:val="1"/>
                <w:bCs w:val="1"/>
                <w:color w:val="auto"/>
              </w:rPr>
              <w:t>Yh</w:t>
            </w:r>
            <w:proofErr w:type="spellEnd"/>
            <w:r w:rsidRPr="2A60BA20" w:rsidR="00182414">
              <w:rPr>
                <w:rFonts w:ascii="Century Gothic" w:hAnsi="Century Gothic" w:eastAsia="Century Gothic" w:cs="Century Gothic" w:asciiTheme="minorAscii" w:hAnsiTheme="minorAscii" w:eastAsiaTheme="minorAscii" w:cstheme="minorAscii"/>
                <w:b w:val="1"/>
                <w:bCs w:val="1"/>
                <w:color w:val="auto"/>
              </w:rPr>
              <w:t>-poäng</w:t>
            </w:r>
          </w:p>
          <w:p w:rsidR="00C93D91" w:rsidP="2A60BA20" w:rsidRDefault="00182414" w14:paraId="6BDBE53F" w14:textId="50BBC621">
            <w:pPr>
              <w:rPr>
                <w:rStyle w:val="Formatmall1"/>
                <w:rFonts w:ascii="Century Gothic" w:hAnsi="Century Gothic" w:eastAsia="Century Gothic" w:cs="Century Gothic" w:asciiTheme="minorAscii" w:hAnsiTheme="minorAscii" w:eastAsiaTheme="minorAscii" w:cstheme="minorAscii"/>
                <w:color w:val="auto"/>
              </w:rPr>
            </w:pPr>
            <w:r w:rsidRPr="2A60BA20" w:rsidR="2A60BA20">
              <w:rPr>
                <w:rStyle w:val="Formatmall1"/>
                <w:rFonts w:ascii="Century Gothic" w:hAnsi="Century Gothic" w:eastAsia="Century Gothic" w:cs="Century Gothic" w:asciiTheme="minorAscii" w:hAnsiTheme="minorAscii" w:eastAsiaTheme="minorAscii" w:cstheme="minorAscii"/>
                <w:color w:val="auto"/>
              </w:rPr>
              <w:t>120YHP</w:t>
            </w:r>
          </w:p>
        </w:tc>
        <w:tc>
          <w:tcPr>
            <w:tcW w:w="4787" w:type="dxa"/>
            <w:tcMar/>
          </w:tcPr>
          <w:p w:rsidRPr="00C93D91" w:rsidR="00182414" w:rsidP="2A60BA20" w:rsidRDefault="00182414" w14:paraId="6DF6A310" w14:textId="77777777">
            <w:pPr>
              <w:rPr>
                <w:rFonts w:ascii="Century Gothic" w:hAnsi="Century Gothic" w:eastAsia="Century Gothic" w:cs="Century Gothic" w:asciiTheme="minorAscii" w:hAnsiTheme="minorAscii" w:eastAsiaTheme="minorAscii" w:cstheme="minorAscii"/>
                <w:b w:val="1"/>
                <w:bCs w:val="1"/>
                <w:color w:val="auto"/>
              </w:rPr>
            </w:pPr>
            <w:r w:rsidRPr="2A60BA20" w:rsidR="00182414">
              <w:rPr>
                <w:rFonts w:ascii="Century Gothic" w:hAnsi="Century Gothic" w:eastAsia="Century Gothic" w:cs="Century Gothic" w:asciiTheme="minorAscii" w:hAnsiTheme="minorAscii" w:eastAsiaTheme="minorAscii" w:cstheme="minorAscii"/>
                <w:b w:val="1"/>
                <w:bCs w:val="1"/>
                <w:color w:val="auto"/>
              </w:rPr>
              <w:t>Framtagen och granskad av</w:t>
            </w:r>
          </w:p>
          <w:p w:rsidR="00C93D91" w:rsidP="2A60BA20" w:rsidRDefault="00B17B2D" w14:paraId="29DA7C59" w14:textId="1CFD7C9E">
            <w:pPr>
              <w:rPr>
                <w:rStyle w:val="Formatmall1"/>
                <w:rFonts w:ascii="Century Gothic" w:hAnsi="Century Gothic" w:eastAsia="Century Gothic" w:cs="Century Gothic" w:asciiTheme="minorAscii" w:hAnsiTheme="minorAscii" w:eastAsiaTheme="minorAscii" w:cstheme="minorAscii"/>
                <w:color w:val="auto"/>
              </w:rPr>
            </w:pPr>
            <w:r w:rsidRPr="2A60BA20" w:rsidR="00B17B2D">
              <w:rPr>
                <w:rStyle w:val="Formatmall1"/>
                <w:rFonts w:ascii="Century Gothic" w:hAnsi="Century Gothic" w:eastAsia="Century Gothic" w:cs="Century Gothic" w:asciiTheme="minorAscii" w:hAnsiTheme="minorAscii" w:eastAsiaTheme="minorAscii" w:cstheme="minorAscii"/>
                <w:color w:val="auto"/>
              </w:rPr>
              <w:t xml:space="preserve">Stefan Olsson (RUC), </w:t>
            </w:r>
            <w:proofErr w:type="spellStart"/>
            <w:r w:rsidRPr="2A60BA20" w:rsidR="00B17B2D">
              <w:rPr>
                <w:rStyle w:val="Formatmall1"/>
                <w:rFonts w:ascii="Century Gothic" w:hAnsi="Century Gothic" w:eastAsia="Century Gothic" w:cs="Century Gothic" w:asciiTheme="minorAscii" w:hAnsiTheme="minorAscii" w:eastAsiaTheme="minorAscii" w:cstheme="minorAscii"/>
                <w:color w:val="auto"/>
              </w:rPr>
              <w:t>Shahla</w:t>
            </w:r>
            <w:proofErr w:type="spellEnd"/>
            <w:r w:rsidRPr="2A60BA20" w:rsidR="00B17B2D">
              <w:rPr>
                <w:rStyle w:val="Formatmall1"/>
                <w:rFonts w:ascii="Century Gothic" w:hAnsi="Century Gothic" w:eastAsia="Century Gothic" w:cs="Century Gothic" w:asciiTheme="minorAscii" w:hAnsiTheme="minorAscii" w:eastAsiaTheme="minorAscii" w:cstheme="minorAscii"/>
                <w:color w:val="auto"/>
              </w:rPr>
              <w:t xml:space="preserve"> </w:t>
            </w:r>
            <w:proofErr w:type="spellStart"/>
            <w:r w:rsidRPr="2A60BA20" w:rsidR="00B17B2D">
              <w:rPr>
                <w:rStyle w:val="Formatmall1"/>
                <w:rFonts w:ascii="Century Gothic" w:hAnsi="Century Gothic" w:eastAsia="Century Gothic" w:cs="Century Gothic" w:asciiTheme="minorAscii" w:hAnsiTheme="minorAscii" w:eastAsiaTheme="minorAscii" w:cstheme="minorAscii"/>
                <w:color w:val="auto"/>
              </w:rPr>
              <w:t>Yagoutkar</w:t>
            </w:r>
            <w:proofErr w:type="spellEnd"/>
            <w:r w:rsidRPr="2A60BA20" w:rsidR="00B17B2D">
              <w:rPr>
                <w:rStyle w:val="Formatmall1"/>
                <w:rFonts w:ascii="Century Gothic" w:hAnsi="Century Gothic" w:eastAsia="Century Gothic" w:cs="Century Gothic" w:asciiTheme="minorAscii" w:hAnsiTheme="minorAscii" w:eastAsiaTheme="minorAscii" w:cstheme="minorAscii"/>
                <w:color w:val="auto"/>
              </w:rPr>
              <w:t>(UL)</w:t>
            </w:r>
          </w:p>
        </w:tc>
      </w:tr>
      <w:tr w:rsidR="00C93D91" w:rsidTr="2A60BA20" w14:paraId="515515A5" w14:textId="77777777">
        <w:trPr>
          <w:trHeight w:val="301"/>
        </w:trPr>
        <w:tc>
          <w:tcPr>
            <w:tcW w:w="4786" w:type="dxa"/>
            <w:tcMar/>
          </w:tcPr>
          <w:p w:rsidRPr="00C93D91" w:rsidR="00C93D91" w:rsidP="2A60BA20" w:rsidRDefault="00C93D91" w14:paraId="0278508F" w14:textId="77777777">
            <w:pPr>
              <w:rPr>
                <w:rFonts w:ascii="Century Gothic" w:hAnsi="Century Gothic" w:eastAsia="Century Gothic" w:cs="Century Gothic" w:asciiTheme="minorAscii" w:hAnsiTheme="minorAscii" w:eastAsiaTheme="minorAscii" w:cstheme="minorAscii"/>
                <w:b w:val="1"/>
                <w:bCs w:val="1"/>
                <w:color w:val="auto"/>
              </w:rPr>
            </w:pPr>
            <w:r w:rsidRPr="2A60BA20" w:rsidR="00C93D91">
              <w:rPr>
                <w:rFonts w:ascii="Century Gothic" w:hAnsi="Century Gothic" w:eastAsia="Century Gothic" w:cs="Century Gothic" w:asciiTheme="minorAscii" w:hAnsiTheme="minorAscii" w:eastAsiaTheme="minorAscii" w:cstheme="minorAscii"/>
                <w:b w:val="1"/>
                <w:bCs w:val="1"/>
                <w:color w:val="auto"/>
              </w:rPr>
              <w:t>Utgåva</w:t>
            </w:r>
          </w:p>
          <w:sdt>
            <w:sdtPr>
              <w:rPr>
                <w:rStyle w:val="Formatmall1"/>
              </w:rPr>
              <w:id w:val="-1421178702"/>
              <w:placeholder>
                <w:docPart w:val="FDCD474486A642E8819C3AE1BC7EE9C2"/>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dropDownList>
            </w:sdtPr>
            <w:sdtEndPr>
              <w:rPr>
                <w:rStyle w:val="Standardstycketeckensnitt"/>
                <w:color w:val="auto"/>
              </w:rPr>
            </w:sdtEndPr>
            <w:sdtContent>
              <w:p w:rsidR="00C93D91" w:rsidP="2A60BA20" w:rsidRDefault="00B17B2D" w14:paraId="5CB73E29" w14:textId="729E1C9B">
                <w:pPr>
                  <w:rPr>
                    <w:rStyle w:val="Formatmall1"/>
                    <w:rFonts w:ascii="Century Gothic" w:hAnsi="Century Gothic" w:eastAsia="Century Gothic" w:cs="Century Gothic" w:asciiTheme="minorAscii" w:hAnsiTheme="minorAscii" w:eastAsiaTheme="minorAscii" w:cstheme="minorAscii"/>
                    <w:color w:val="auto"/>
                  </w:rPr>
                </w:pPr>
                <w:r w:rsidRPr="2A60BA20" w:rsidR="00B17B2D">
                  <w:rPr>
                    <w:rStyle w:val="Formatmall1"/>
                  </w:rPr>
                  <w:t>1</w:t>
                </w:r>
              </w:p>
            </w:sdtContent>
          </w:sdt>
        </w:tc>
        <w:tc>
          <w:tcPr>
            <w:tcW w:w="4787" w:type="dxa"/>
            <w:tcMar/>
          </w:tcPr>
          <w:p w:rsidR="00C93D91" w:rsidP="2A60BA20" w:rsidRDefault="00182414" w14:paraId="7CD89E48" w14:textId="77777777">
            <w:pPr>
              <w:rPr>
                <w:rFonts w:ascii="Century Gothic" w:hAnsi="Century Gothic" w:eastAsia="Century Gothic" w:cs="Century Gothic" w:asciiTheme="minorAscii" w:hAnsiTheme="minorAscii" w:eastAsiaTheme="minorAscii" w:cstheme="minorAscii"/>
                <w:b w:val="1"/>
                <w:bCs w:val="1"/>
                <w:color w:val="auto"/>
              </w:rPr>
            </w:pPr>
            <w:r w:rsidRPr="2A60BA20" w:rsidR="00182414">
              <w:rPr>
                <w:rFonts w:ascii="Century Gothic" w:hAnsi="Century Gothic" w:eastAsia="Century Gothic" w:cs="Century Gothic" w:asciiTheme="minorAscii" w:hAnsiTheme="minorAscii" w:eastAsiaTheme="minorAscii" w:cstheme="minorAscii"/>
                <w:b w:val="1"/>
                <w:bCs w:val="1"/>
                <w:color w:val="auto"/>
              </w:rPr>
              <w:t>Fastställd av Ledningsgruppen</w:t>
            </w:r>
          </w:p>
          <w:sdt>
            <w:sdtPr>
              <w:rPr>
                <w:rStyle w:val="Formatmall1"/>
              </w:rPr>
              <w:id w:val="-594707648"/>
              <w:placeholder>
                <w:docPart w:val="43336B5067984215B19AF1C62BB1F41F"/>
              </w:placeholder>
              <w:showingPlcHdr/>
              <w:date>
                <w:dateFormat w:val="yyyy-MM-dd"/>
                <w:lid w:val="sv-SE"/>
                <w:storeMappedDataAs w:val="dateTime"/>
                <w:calendar w:val="gregorian"/>
              </w:date>
            </w:sdtPr>
            <w:sdtEndPr>
              <w:rPr>
                <w:rStyle w:val="Standardstycketeckensnitt"/>
                <w:color w:val="auto"/>
              </w:rPr>
            </w:sdtEndPr>
            <w:sdtContent>
              <w:p w:rsidR="00182414" w:rsidP="2A60BA20" w:rsidRDefault="00182414" w14:paraId="1D3D3CE0" w14:textId="77777777">
                <w:pPr>
                  <w:rPr>
                    <w:rStyle w:val="Platshllartext"/>
                    <w:rFonts w:ascii="Century Gothic" w:hAnsi="Century Gothic" w:eastAsia="Century Gothic" w:cs="Century Gothic" w:asciiTheme="minorAscii" w:hAnsiTheme="minorAscii" w:eastAsiaTheme="minorAscii" w:cstheme="minorAscii"/>
                    <w:i w:val="1"/>
                    <w:iCs w:val="1"/>
                    <w:color w:val="auto"/>
                    <w:sz w:val="20"/>
                    <w:szCs w:val="20"/>
                  </w:rPr>
                </w:pPr>
                <w:r w:rsidRPr="2A60BA20" w:rsidR="00182414">
                  <w:rPr>
                    <w:rStyle w:val="Platshllartext"/>
                    <w:i w:val="1"/>
                    <w:iCs w:val="1"/>
                    <w:color w:val="808080" w:themeColor="background1" w:themeTint="FF" w:themeShade="80"/>
                    <w:sz w:val="20"/>
                    <w:szCs w:val="20"/>
                  </w:rPr>
                  <w:t xml:space="preserve">Klicka här för att </w:t>
                </w:r>
                <w:r w:rsidRPr="2A60BA20" w:rsidR="00B53572">
                  <w:rPr>
                    <w:rStyle w:val="Platshllartext"/>
                    <w:i w:val="1"/>
                    <w:iCs w:val="1"/>
                    <w:color w:val="808080" w:themeColor="background1" w:themeTint="FF" w:themeShade="80"/>
                    <w:sz w:val="20"/>
                    <w:szCs w:val="20"/>
                  </w:rPr>
                  <w:t>välja</w:t>
                </w:r>
                <w:r w:rsidRPr="2A60BA20" w:rsidR="00182414">
                  <w:rPr>
                    <w:rStyle w:val="Platshllartext"/>
                    <w:i w:val="1"/>
                    <w:iCs w:val="1"/>
                    <w:color w:val="808080" w:themeColor="background1" w:themeTint="FF" w:themeShade="80"/>
                    <w:sz w:val="20"/>
                    <w:szCs w:val="20"/>
                  </w:rPr>
                  <w:t xml:space="preserve"> datum.</w:t>
                </w:r>
              </w:p>
            </w:sdtContent>
          </w:sdt>
        </w:tc>
      </w:tr>
      <w:tr w:rsidR="00C93D91" w:rsidTr="2A60BA20" w14:paraId="093960D7" w14:textId="77777777">
        <w:trPr>
          <w:trHeight w:val="301"/>
        </w:trPr>
        <w:tc>
          <w:tcPr>
            <w:tcW w:w="4786" w:type="dxa"/>
            <w:tcMar/>
          </w:tcPr>
          <w:p w:rsidRPr="00C93D91" w:rsidR="00C93D91" w:rsidP="2A60BA20" w:rsidRDefault="00F51CFD" w14:paraId="482C4497" w14:textId="77777777">
            <w:pPr>
              <w:rPr>
                <w:rFonts w:ascii="Century Gothic" w:hAnsi="Century Gothic" w:eastAsia="Century Gothic" w:cs="Century Gothic" w:asciiTheme="minorAscii" w:hAnsiTheme="minorAscii" w:eastAsiaTheme="minorAscii" w:cstheme="minorAscii"/>
                <w:b w:val="1"/>
                <w:bCs w:val="1"/>
                <w:color w:val="auto"/>
              </w:rPr>
            </w:pPr>
            <w:r w:rsidRPr="2A60BA20" w:rsidR="00F51CFD">
              <w:rPr>
                <w:rFonts w:ascii="Century Gothic" w:hAnsi="Century Gothic" w:eastAsia="Century Gothic" w:cs="Century Gothic" w:asciiTheme="minorAscii" w:hAnsiTheme="minorAscii" w:eastAsiaTheme="minorAscii" w:cstheme="minorAscii"/>
                <w:b w:val="1"/>
                <w:bCs w:val="1"/>
                <w:color w:val="auto"/>
              </w:rPr>
              <w:t>Huvudsakligt s</w:t>
            </w:r>
            <w:r w:rsidRPr="2A60BA20" w:rsidR="00C93D91">
              <w:rPr>
                <w:rFonts w:ascii="Century Gothic" w:hAnsi="Century Gothic" w:eastAsia="Century Gothic" w:cs="Century Gothic" w:asciiTheme="minorAscii" w:hAnsiTheme="minorAscii" w:eastAsiaTheme="minorAscii" w:cstheme="minorAscii"/>
                <w:b w:val="1"/>
                <w:bCs w:val="1"/>
                <w:color w:val="auto"/>
              </w:rPr>
              <w:t>pråk</w:t>
            </w:r>
          </w:p>
          <w:p w:rsidR="00C93D91" w:rsidP="2A60BA20" w:rsidRDefault="000D599D" w14:paraId="6550330A" w14:textId="6A247287">
            <w:pPr>
              <w:rPr>
                <w:rStyle w:val="Formatmall1"/>
                <w:rFonts w:ascii="Century Gothic" w:hAnsi="Century Gothic" w:eastAsia="Century Gothic" w:cs="Century Gothic" w:asciiTheme="minorAscii" w:hAnsiTheme="minorAscii" w:eastAsiaTheme="minorAscii" w:cstheme="minorAscii"/>
                <w:color w:val="auto"/>
              </w:rPr>
            </w:pPr>
            <w:r w:rsidRPr="2A60BA20" w:rsidR="2A60BA20">
              <w:rPr>
                <w:rStyle w:val="Formatmall1"/>
                <w:rFonts w:ascii="Century Gothic" w:hAnsi="Century Gothic" w:eastAsia="Century Gothic" w:cs="Century Gothic" w:asciiTheme="minorAscii" w:hAnsiTheme="minorAscii" w:eastAsiaTheme="minorAscii" w:cstheme="minorAscii"/>
                <w:color w:val="auto"/>
              </w:rPr>
              <w:t>Svenska, Engelska</w:t>
            </w:r>
          </w:p>
        </w:tc>
        <w:tc>
          <w:tcPr>
            <w:tcW w:w="4787" w:type="dxa"/>
            <w:tcMar/>
          </w:tcPr>
          <w:p w:rsidRPr="00C93D91" w:rsidR="00C93D91" w:rsidP="2A60BA20" w:rsidRDefault="00C93D91" w14:paraId="50C2ECD6" w14:textId="77777777">
            <w:pPr>
              <w:rPr>
                <w:rFonts w:ascii="Century Gothic" w:hAnsi="Century Gothic" w:eastAsia="Century Gothic" w:cs="Century Gothic" w:asciiTheme="minorAscii" w:hAnsiTheme="minorAscii" w:eastAsiaTheme="minorAscii" w:cstheme="minorAscii"/>
                <w:b w:val="1"/>
                <w:bCs w:val="1"/>
                <w:color w:val="auto"/>
              </w:rPr>
            </w:pPr>
            <w:r w:rsidRPr="2A60BA20" w:rsidR="00C93D91">
              <w:rPr>
                <w:rFonts w:ascii="Century Gothic" w:hAnsi="Century Gothic" w:eastAsia="Century Gothic" w:cs="Century Gothic" w:asciiTheme="minorAscii" w:hAnsiTheme="minorAscii" w:eastAsiaTheme="minorAscii" w:cstheme="minorAscii"/>
                <w:b w:val="1"/>
                <w:bCs w:val="1"/>
                <w:color w:val="auto"/>
              </w:rPr>
              <w:t>Förkunskaper</w:t>
            </w:r>
          </w:p>
          <w:p w:rsidR="00C93D91" w:rsidP="2A60BA20" w:rsidRDefault="003312FA" w14:paraId="61049E4A" w14:textId="06936B40">
            <w:pPr>
              <w:rPr>
                <w:rStyle w:val="Formatmall1"/>
                <w:rFonts w:ascii="Century Gothic" w:hAnsi="Century Gothic" w:eastAsia="Century Gothic" w:cs="Century Gothic" w:asciiTheme="minorAscii" w:hAnsiTheme="minorAscii" w:eastAsiaTheme="minorAscii" w:cstheme="minorAscii"/>
                <w:color w:val="auto"/>
              </w:rPr>
            </w:pPr>
            <w:r w:rsidRPr="2A60BA20" w:rsidR="2A60BA20">
              <w:rPr>
                <w:rStyle w:val="Formatmall1"/>
                <w:rFonts w:ascii="Century Gothic" w:hAnsi="Century Gothic" w:eastAsia="Century Gothic" w:cs="Century Gothic" w:asciiTheme="minorAscii" w:hAnsiTheme="minorAscii" w:eastAsiaTheme="minorAscii" w:cstheme="minorAscii"/>
                <w:color w:val="auto"/>
              </w:rPr>
              <w:t>Saknas</w:t>
            </w:r>
          </w:p>
        </w:tc>
      </w:tr>
    </w:tbl>
    <w:p w:rsidR="00E94F87" w:rsidP="2A60BA20" w:rsidRDefault="00E94F87" w14:paraId="7944D76B" w14:textId="77777777">
      <w:pPr>
        <w:rPr>
          <w:rFonts w:ascii="Century Gothic" w:hAnsi="Century Gothic" w:eastAsia="Century Gothic" w:cs="Century Gothic" w:asciiTheme="minorAscii" w:hAnsiTheme="minorAscii" w:eastAsiaTheme="minorAscii" w:cstheme="minorAscii"/>
          <w:color w:val="auto"/>
        </w:rPr>
      </w:pPr>
    </w:p>
    <w:p w:rsidR="00D63143" w:rsidP="2A60BA20" w:rsidRDefault="00D63143" w14:paraId="6109105E" w14:textId="77777777">
      <w:pPr>
        <w:rPr>
          <w:rFonts w:ascii="Century Gothic" w:hAnsi="Century Gothic" w:eastAsia="Century Gothic" w:cs="Century Gothic" w:asciiTheme="minorAscii" w:hAnsiTheme="minorAscii" w:eastAsiaTheme="minorAscii" w:cstheme="minorAscii"/>
          <w:color w:val="auto"/>
        </w:rPr>
      </w:pPr>
    </w:p>
    <w:p w:rsidR="000D47CA" w:rsidP="2A60BA20" w:rsidRDefault="00E94F87" w14:paraId="33C5C097" w14:textId="77777777">
      <w:pPr>
        <w:pStyle w:val="Rubrik2"/>
        <w:rPr>
          <w:rFonts w:ascii="Century Gothic" w:hAnsi="Century Gothic" w:eastAsia="Century Gothic" w:cs="Century Gothic" w:asciiTheme="minorAscii" w:hAnsiTheme="minorAscii" w:eastAsiaTheme="minorAscii" w:cstheme="minorAscii"/>
          <w:color w:val="auto"/>
        </w:rPr>
      </w:pPr>
      <w:r w:rsidRPr="2A60BA20" w:rsidR="00E94F87">
        <w:rPr>
          <w:rFonts w:ascii="Century Gothic" w:hAnsi="Century Gothic" w:eastAsia="Century Gothic" w:cs="Century Gothic" w:asciiTheme="minorAscii" w:hAnsiTheme="minorAscii" w:eastAsiaTheme="minorAscii" w:cstheme="minorAscii"/>
          <w:color w:val="auto"/>
        </w:rPr>
        <w:t>Kursens huvudsakliga innehåll</w:t>
      </w:r>
    </w:p>
    <w:p w:rsidR="2A60BA20" w:rsidP="2A60BA20" w:rsidRDefault="2A60BA20" w14:paraId="26E86F34" w14:textId="6BC5091C">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Kursen syftar till att den studerande utvecklar färdigheter och kompetenser för att självständigt kunna utföra arbetsuppgifter inom branschen som IT-säkerhetsutvecklare.</w:t>
      </w:r>
    </w:p>
    <w:p w:rsidRPr="00E94F87" w:rsidR="00E94F87" w:rsidP="2A60BA20" w:rsidRDefault="00E94F87" w14:paraId="0AF1252B" w14:textId="77777777">
      <w:pPr>
        <w:rPr>
          <w:rFonts w:ascii="Century Gothic" w:hAnsi="Century Gothic" w:eastAsia="Century Gothic" w:cs="Century Gothic" w:asciiTheme="minorAscii" w:hAnsiTheme="minorAscii" w:eastAsiaTheme="minorAscii" w:cstheme="minorAscii"/>
          <w:color w:val="auto"/>
        </w:rPr>
      </w:pPr>
      <w:r w:rsidRPr="2A60BA20" w:rsidR="00E94F87">
        <w:rPr>
          <w:rFonts w:ascii="Century Gothic" w:hAnsi="Century Gothic" w:eastAsia="Century Gothic" w:cs="Century Gothic" w:asciiTheme="minorAscii" w:hAnsiTheme="minorAscii" w:eastAsiaTheme="minorAscii" w:cstheme="minorAscii"/>
          <w:color w:val="auto"/>
        </w:rPr>
        <w:t>Kursen omfattar följande moment</w:t>
      </w:r>
    </w:p>
    <w:p w:rsidR="2A60BA20" w:rsidP="2A60BA20" w:rsidRDefault="2A60BA20" w14:paraId="75910FE8" w14:textId="0D146254">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Applicerad IT-säkerhetsutvecklare </w:t>
      </w:r>
    </w:p>
    <w:p w:rsidR="2A60BA20" w:rsidP="2A60BA20" w:rsidRDefault="2A60BA20" w14:paraId="22881E1F" w14:textId="11750E72">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Projektmedlem</w:t>
      </w:r>
    </w:p>
    <w:p w:rsidR="2A60BA20" w:rsidP="2A60BA20" w:rsidRDefault="2A60BA20" w14:paraId="2A74BDF2" w14:textId="74380E3E">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IT-säkerhet, alla eller delar av: </w:t>
      </w:r>
    </w:p>
    <w:p w:rsidR="2A60BA20" w:rsidP="2A60BA20" w:rsidRDefault="2A60BA20" w14:paraId="3C1036EE" w14:textId="0AA7F1B6">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IT- och informationssäkerhet med hänsyn till krav och standarder </w:t>
      </w:r>
    </w:p>
    <w:p w:rsidR="2A60BA20" w:rsidP="2A60BA20" w:rsidRDefault="2A60BA20" w14:paraId="5609FA03" w14:textId="5A6CD375">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Arbeta med </w:t>
      </w:r>
      <w:proofErr w:type="spellStart"/>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virtualiserad</w:t>
      </w:r>
      <w:proofErr w:type="spellEnd"/>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infrastruktur och dess säkerhetsfunktioner</w:t>
      </w:r>
    </w:p>
    <w:p w:rsidR="2A60BA20" w:rsidP="2A60BA20" w:rsidRDefault="2A60BA20" w14:paraId="0B4B5BED" w14:textId="7EDB3E51">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proofErr w:type="spellStart"/>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Scripting</w:t>
      </w:r>
      <w:proofErr w:type="spellEnd"/>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för att effektivisera och automatisera säkerhetsarbete</w:t>
      </w:r>
    </w:p>
    <w:p w:rsidR="2A60BA20" w:rsidP="2A60BA20" w:rsidRDefault="2A60BA20" w14:paraId="6D349EB3" w14:textId="457EF696">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Privata, publika och hybrida molnlösningar</w:t>
      </w:r>
    </w:p>
    <w:p w:rsidR="2A60BA20" w:rsidP="2A60BA20" w:rsidRDefault="2A60BA20" w14:paraId="62788CB1" w14:textId="2F6AF471">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Identifiera, arbeta preventivt, ge lösningsförslag &amp; åtgärda säkerhetsbrister i olika operativsystem</w:t>
      </w:r>
    </w:p>
    <w:p w:rsidR="2A60BA20" w:rsidP="2A60BA20" w:rsidRDefault="2A60BA20" w14:paraId="2B0889A7" w14:textId="73D8CC63">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Konfigurera, övervaka och underhålla nätverk utifrån säkerhetskrav</w:t>
      </w:r>
    </w:p>
    <w:p w:rsidR="2A60BA20" w:rsidP="2A60BA20" w:rsidRDefault="2A60BA20" w14:paraId="7B655746" w14:textId="5FB07786">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Ansvara för den egna fortsatta kompetensutvecklingen inom yrkesområdet</w:t>
      </w:r>
    </w:p>
    <w:p w:rsidR="00B53572" w:rsidP="2A60BA20" w:rsidRDefault="00B53572" w14:paraId="0294957C" w14:textId="77777777">
      <w:pPr>
        <w:rPr>
          <w:rFonts w:ascii="Century Gothic" w:hAnsi="Century Gothic" w:eastAsia="Century Gothic" w:cs="Century Gothic" w:asciiTheme="minorAscii" w:hAnsiTheme="minorAscii" w:eastAsiaTheme="minorAscii" w:cstheme="minorAscii"/>
          <w:b w:val="1"/>
          <w:bCs w:val="1"/>
          <w:color w:val="auto"/>
        </w:rPr>
      </w:pPr>
    </w:p>
    <w:p w:rsidRPr="00B53572" w:rsidR="00B53572" w:rsidP="2A60BA20" w:rsidRDefault="00E94F87" w14:paraId="19375931"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2A60BA20" w:rsidR="00E94F87">
        <w:rPr>
          <w:rStyle w:val="Rubrik2Char"/>
          <w:rFonts w:ascii="Century Gothic" w:hAnsi="Century Gothic" w:eastAsia="Century Gothic" w:cs="Century Gothic" w:asciiTheme="minorAscii" w:hAnsiTheme="minorAscii" w:eastAsiaTheme="minorAscii" w:cstheme="minorAscii"/>
          <w:b w:val="1"/>
          <w:bCs w:val="1"/>
          <w:color w:val="auto"/>
        </w:rPr>
        <w:t>Kursens mål/Läranderesultat</w:t>
      </w:r>
    </w:p>
    <w:p w:rsidR="2A60BA20" w:rsidP="2A60BA20" w:rsidRDefault="2A60BA20" w14:paraId="679C7459" w14:textId="169DC42E">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Målet med kursen är att den studerande genom teori och praktiska övningar utvecklar sina färdigheter i att tillämpa IT-säkerhetsutvecklare, tillämpa arbetsmetoder som projektmedlem samt formulera, framställa och redovisa en rapport om LIA perioden enligt givna föreskrifter. </w:t>
      </w:r>
    </w:p>
    <w:p w:rsidR="2A60BA20" w:rsidP="2A60BA20" w:rsidRDefault="2A60BA20" w14:paraId="2C66CC0C" w14:textId="17F57066">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Den studerande har efter avslutad kurs kompetens för att självständigt kunna utföra arbetsuppgifter inom branschen, utföra omvärldsbevakning, utveckla tänkande och handlingsförmåga för olika situationer inom branschens område och delta </w:t>
      </w:r>
      <w:proofErr w:type="gramStart"/>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i  projekt</w:t>
      </w:r>
      <w:proofErr w:type="gramEnd"/>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inom det egna verksamhetsområdet.</w:t>
      </w:r>
    </w:p>
    <w:p w:rsidRPr="00E94F87" w:rsidR="00E94F87" w:rsidP="2A60BA20" w:rsidRDefault="00E94F87" w14:paraId="7C423FEB" w14:textId="77777777">
      <w:pPr>
        <w:rPr>
          <w:rFonts w:ascii="Century Gothic" w:hAnsi="Century Gothic" w:eastAsia="Century Gothic" w:cs="Century Gothic" w:asciiTheme="minorAscii" w:hAnsiTheme="minorAscii" w:eastAsiaTheme="minorAscii" w:cstheme="minorAscii"/>
          <w:color w:val="auto"/>
        </w:rPr>
      </w:pPr>
      <w:r w:rsidRPr="2A60BA20" w:rsidR="00E94F87">
        <w:rPr>
          <w:rFonts w:ascii="Century Gothic" w:hAnsi="Century Gothic" w:eastAsia="Century Gothic" w:cs="Century Gothic" w:asciiTheme="minorAscii" w:hAnsiTheme="minorAscii" w:eastAsiaTheme="minorAscii" w:cstheme="minorAscii"/>
          <w:color w:val="auto"/>
        </w:rPr>
        <w:t>Efter genomförd kurs ska den studerande kunna:</w:t>
      </w:r>
      <w:r>
        <w:br/>
      </w:r>
      <w:r>
        <w:br/>
      </w:r>
      <w:r w:rsidRPr="2A60BA20" w:rsidR="00E94F87">
        <w:rPr>
          <w:rFonts w:ascii="Century Gothic" w:hAnsi="Century Gothic" w:eastAsia="Century Gothic" w:cs="Century Gothic" w:asciiTheme="minorAscii" w:hAnsiTheme="minorAscii" w:eastAsiaTheme="minorAscii" w:cstheme="minorAscii"/>
          <w:color w:val="auto"/>
        </w:rPr>
        <w:t>Kunskaper:</w:t>
      </w:r>
    </w:p>
    <w:p w:rsidR="2A60BA20" w:rsidP="2A60BA20" w:rsidRDefault="2A60BA20" w14:paraId="74A4FD35" w14:textId="3A916B0E">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Kunna utföra arbetet som IT-säkerhetsutvecklare </w:t>
      </w:r>
    </w:p>
    <w:p w:rsidR="2A60BA20" w:rsidP="2A60BA20" w:rsidRDefault="2A60BA20" w14:paraId="6226F7F3" w14:textId="492F1299">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tillämpa arbetsmetoder som projektmedlem i ett team</w:t>
      </w:r>
    </w:p>
    <w:p w:rsidR="2A60BA20" w:rsidP="2A60BA20" w:rsidRDefault="2A60BA20" w14:paraId="7BF33545" w14:textId="4F85BF0D">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Kunna formulera, framställa och redovisa en skriftlig rapport om LIA perioden enligt givna föreskrifter inom ett eller flera områden: </w:t>
      </w:r>
    </w:p>
    <w:p w:rsidR="2A60BA20" w:rsidP="2A60BA20" w:rsidRDefault="2A60BA20" w14:paraId="176D5695" w14:textId="59607815">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IT- och informationssäkerhet med hänsyn till krav och standarder </w:t>
      </w:r>
    </w:p>
    <w:p w:rsidR="2A60BA20" w:rsidP="2A60BA20" w:rsidRDefault="2A60BA20" w14:paraId="70A188FC" w14:textId="2F223049">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Arbeta med </w:t>
      </w:r>
      <w:proofErr w:type="spellStart"/>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virtualiserad</w:t>
      </w:r>
      <w:proofErr w:type="spellEnd"/>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infrastruktur och dess säkerhetsfunktioner</w:t>
      </w:r>
    </w:p>
    <w:p w:rsidR="2A60BA20" w:rsidP="2A60BA20" w:rsidRDefault="2A60BA20" w14:paraId="6500B93B" w14:textId="2B8F24B4">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proofErr w:type="spellStart"/>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Scripting</w:t>
      </w:r>
      <w:proofErr w:type="spellEnd"/>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för att effektivisera och automatisera säkerhetsarbete</w:t>
      </w:r>
    </w:p>
    <w:p w:rsidR="2A60BA20" w:rsidP="2A60BA20" w:rsidRDefault="2A60BA20" w14:paraId="463F2D4C" w14:textId="4C5FEB6A">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Privata, publika och hybrida molnlösningar</w:t>
      </w:r>
    </w:p>
    <w:p w:rsidR="2A60BA20" w:rsidP="2A60BA20" w:rsidRDefault="2A60BA20" w14:paraId="0CBD6FF5" w14:textId="284B9FF5">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Identifiera, arbeta preventivt, ge lösningsförslag &amp; åtgärda säkerhetsbrister i olika operativsystem</w:t>
      </w:r>
    </w:p>
    <w:p w:rsidR="2A60BA20" w:rsidP="2A60BA20" w:rsidRDefault="2A60BA20" w14:paraId="0C8D6AF5" w14:textId="056F190F">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Konfigurera, övervaka och underhålla nätverk utifrån säkerhetskrav</w:t>
      </w:r>
    </w:p>
    <w:p w:rsidR="2A60BA20" w:rsidP="2A60BA20" w:rsidRDefault="2A60BA20" w14:paraId="604E0AD0" w14:textId="496C52FF">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Ansvara för den egna fortsatta kompetensutvecklingen inom yrkesområdet</w:t>
      </w:r>
    </w:p>
    <w:p w:rsidR="00EF5E83" w:rsidP="2A60BA20" w:rsidRDefault="00E94F87" w14:paraId="5039F65B" w14:textId="77777777">
      <w:pPr>
        <w:rPr>
          <w:rFonts w:ascii="Century Gothic" w:hAnsi="Century Gothic" w:eastAsia="Century Gothic" w:cs="Century Gothic" w:asciiTheme="minorAscii" w:hAnsiTheme="minorAscii" w:eastAsiaTheme="minorAscii" w:cstheme="minorAscii"/>
          <w:color w:val="auto"/>
        </w:rPr>
      </w:pPr>
      <w:r w:rsidRPr="2A60BA20" w:rsidR="00E94F87">
        <w:rPr>
          <w:rFonts w:ascii="Century Gothic" w:hAnsi="Century Gothic" w:eastAsia="Century Gothic" w:cs="Century Gothic" w:asciiTheme="minorAscii" w:hAnsiTheme="minorAscii" w:eastAsiaTheme="minorAscii" w:cstheme="minorAscii"/>
          <w:color w:val="auto"/>
        </w:rPr>
        <w:t xml:space="preserve">Färdigheter: </w:t>
      </w:r>
    </w:p>
    <w:p w:rsidR="2A60BA20" w:rsidP="2A60BA20" w:rsidRDefault="2A60BA20" w14:paraId="40784AD5" w14:textId="7879AA05">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Självständigt kunna utföra arbetsuppgifter inom branschen, utföra omvärldsbevakning, utveckla tänkande och handlingsförmåga för olika situationer inom branschens område och delta i projekt inom det egna verksamhetsområdet.</w:t>
      </w:r>
    </w:p>
    <w:p w:rsidRPr="00B917BB" w:rsidR="00B917BB" w:rsidP="2A60BA20" w:rsidRDefault="00E94F87" w14:paraId="75979505"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2A60BA20"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undervisning</w:t>
      </w:r>
    </w:p>
    <w:p w:rsidR="2A60BA20" w:rsidP="2A60BA20" w:rsidRDefault="2A60BA20" w14:paraId="71292171" w14:textId="09010476">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Undervisningen kommer att ske på arbetsplatsen där den studerande gör sin LIA. Den studerande gör tillsammans med sin kommande handledare en plan för LIA-perioden, utifrån aktuell kursplan, som sedan uppvisas för kursansvarig på skolan. Med kursplanen som utgångspunkt deltar sedan den studerande aktivt i arbetet på LIA-företaget.</w:t>
      </w:r>
    </w:p>
    <w:p w:rsidR="2A60BA20" w:rsidP="2A60BA20" w:rsidRDefault="2A60BA20" w14:paraId="68F23AB3" w14:textId="5585A0FD">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Undervisningen är praktiskt utformad och arbetsplatsförlagd, den studerande handleds av företaget utsedd handledare.   </w:t>
      </w:r>
    </w:p>
    <w:p w:rsidRPr="00E94F87" w:rsidR="00351E4D" w:rsidP="2A60BA20" w:rsidRDefault="00A32A8A" w14:paraId="23A26A7B" w14:textId="15140195">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2A60BA20"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kunskapskontroll</w:t>
      </w:r>
    </w:p>
    <w:p w:rsidR="00351E4D" w:rsidP="2A60BA20" w:rsidRDefault="00E94F87" w14:paraId="0F070BC9" w14:textId="1B88C1F8">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Handledaren bedömer den studerandes lärandeprocess under LIA-perioden och i det praktiska arbetet. Särskilt bedömningsdokument, som beskriver vad den studerande gjort och hens arbetsinsatser, lämnas in till utbildningsledaren av handledaren. Detta dokument används sedan som en del av underlaget för betygssättning och utbildningsledaren är ansvarig för betygsättning på kursen.</w:t>
      </w:r>
    </w:p>
    <w:p w:rsidR="00351E4D" w:rsidP="2A60BA20" w:rsidRDefault="00E94F87" w14:paraId="4EB1B3EA" w14:textId="1111A5CD">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Den studerande gör en skriftlig rapport av sin LIA-period. I den skriftliga rapporten görs en bedömning av hur den studerande analyserar, värderar och reflekterar över de erfarenheter som görs på LIA-platsen. </w:t>
      </w:r>
    </w:p>
    <w:p w:rsidR="00351E4D" w:rsidP="2A60BA20" w:rsidRDefault="00E94F87" w14:paraId="012D7841" w14:textId="7F3FD316">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Examination sker genom:</w:t>
      </w: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w:t>
      </w: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w:t>
      </w:r>
    </w:p>
    <w:p w:rsidR="00351E4D" w:rsidP="2A60BA20" w:rsidRDefault="00E94F87" w14:paraId="06C35B24" w14:textId="13C0569E">
      <w:pPr>
        <w:pStyle w:val="Liststycke"/>
        <w:numPr>
          <w:ilvl w:val="0"/>
          <w:numId w:val="28"/>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Skriftligt omdöme utförd av LIA-handledaren</w:t>
      </w: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w:t>
      </w: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(IG/G/VG)  </w:t>
      </w:r>
    </w:p>
    <w:p w:rsidR="00351E4D" w:rsidP="2A60BA20" w:rsidRDefault="00E94F87" w14:paraId="7DFF7B9C" w14:textId="5FA32E25">
      <w:pPr>
        <w:pStyle w:val="Liststycke"/>
        <w:numPr>
          <w:ilvl w:val="0"/>
          <w:numId w:val="28"/>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Skriftlig LIA-rapport (IG/G/VG) </w:t>
      </w:r>
    </w:p>
    <w:p w:rsidR="00351E4D" w:rsidP="2A60BA20" w:rsidRDefault="00E94F87" w14:paraId="28DBB039" w14:textId="686E6D4E">
      <w:pPr>
        <w:pStyle w:val="Liststycke"/>
        <w:numPr>
          <w:ilvl w:val="0"/>
          <w:numId w:val="28"/>
        </w:numPr>
        <w:spacing w:after="160" w:line="259" w:lineRule="auto"/>
        <w:rPr>
          <w:rFonts w:ascii="Century Gothic" w:hAnsi="Century Gothic" w:eastAsia="Century Gothic" w:cs="Century Gothic" w:asciiTheme="minorAscii" w:hAnsiTheme="minorAscii" w:eastAsiaTheme="minorAscii" w:cstheme="minorAscii"/>
          <w:b w:val="0"/>
          <w:bCs w:val="0"/>
          <w:i w:val="0"/>
          <w:iCs w:val="0"/>
          <w:sz w:val="22"/>
          <w:szCs w:val="22"/>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Muntlig redovisning av den skriftliga rapporten (IG/G/VG)</w:t>
      </w:r>
      <w:r w:rsidRPr="2A60BA20" w:rsidR="00E94F87">
        <w:rPr>
          <w:rFonts w:ascii="Century Gothic" w:hAnsi="Century Gothic" w:eastAsia="Century Gothic" w:cs="Century Gothic" w:asciiTheme="minorAscii" w:hAnsiTheme="minorAscii" w:eastAsiaTheme="minorAscii" w:cstheme="minorAscii"/>
          <w:color w:val="auto"/>
        </w:rPr>
        <w:t xml:space="preserve"> </w:t>
      </w:r>
    </w:p>
    <w:p w:rsidRPr="00B53572" w:rsidR="00B53572" w:rsidP="2A60BA20" w:rsidRDefault="00E94F87" w14:paraId="77794593"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sz w:val="22"/>
          <w:szCs w:val="22"/>
        </w:rPr>
      </w:pPr>
      <w:r w:rsidRPr="2A60BA20" w:rsidR="00E94F87">
        <w:rPr>
          <w:rStyle w:val="Rubrik2Char"/>
          <w:rFonts w:ascii="Century Gothic" w:hAnsi="Century Gothic" w:eastAsia="Century Gothic" w:cs="Century Gothic" w:asciiTheme="minorAscii" w:hAnsiTheme="minorAscii" w:eastAsiaTheme="minorAscii" w:cstheme="minorAscii"/>
          <w:b w:val="1"/>
          <w:bCs w:val="1"/>
          <w:color w:val="auto"/>
        </w:rPr>
        <w:t>Betygsskala</w:t>
      </w:r>
    </w:p>
    <w:p w:rsidR="2A60BA20" w:rsidP="2A60BA20" w:rsidRDefault="2A60BA20" w14:paraId="762D6847" w14:textId="3724DDCD">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Följande betygsskala tillämpas:</w:t>
      </w:r>
    </w:p>
    <w:p w:rsidR="2A60BA20" w:rsidP="2A60BA20" w:rsidRDefault="2A60BA20" w14:paraId="62C6567E" w14:textId="17E487C7">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VG = Väl Godkänd, G = Godkänd och IG = Icke Godkänd</w:t>
      </w:r>
    </w:p>
    <w:p w:rsidR="00B53572" w:rsidP="2A60BA20" w:rsidRDefault="00E94F87" w14:paraId="7C013930"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2A60BA20" w:rsidR="00E94F87">
        <w:rPr>
          <w:rStyle w:val="Rubrik2Char"/>
          <w:rFonts w:ascii="Century Gothic" w:hAnsi="Century Gothic" w:eastAsia="Century Gothic" w:cs="Century Gothic" w:asciiTheme="minorAscii" w:hAnsiTheme="minorAscii" w:eastAsiaTheme="minorAscii" w:cstheme="minorAscii"/>
          <w:b w:val="1"/>
          <w:bCs w:val="1"/>
          <w:color w:val="auto"/>
        </w:rPr>
        <w:t>Principer för betygssättning</w:t>
      </w:r>
    </w:p>
    <w:p w:rsidRPr="00A32A8A" w:rsidR="00A32A8A" w:rsidP="2A60BA20" w:rsidRDefault="00A32A8A" w14:paraId="7A84F152" w14:textId="7D4D441F">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2A60BA20" w:rsidR="2A60BA20">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Godkänd ska den studerande </w:t>
      </w:r>
    </w:p>
    <w:p w:rsidRPr="00A32A8A" w:rsidR="00A32A8A" w:rsidP="2A60BA20" w:rsidRDefault="00A32A8A" w14:paraId="6C514D53" w14:textId="34548B24">
      <w:pPr>
        <w:pStyle w:val="Liststycke"/>
        <w:numPr>
          <w:ilvl w:val="0"/>
          <w:numId w:val="11"/>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Nått minst ett av områdena som är mål för kursen</w:t>
      </w: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w:t>
      </w: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w:t>
      </w:r>
    </w:p>
    <w:p w:rsidRPr="00A32A8A" w:rsidR="00A32A8A" w:rsidP="2A60BA20" w:rsidRDefault="00A32A8A" w14:paraId="301363AB" w14:textId="62C3E988">
      <w:pPr>
        <w:pStyle w:val="Liststycke"/>
        <w:numPr>
          <w:ilvl w:val="0"/>
          <w:numId w:val="11"/>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Erhålla betyget Godkänd av handledare</w:t>
      </w: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w:t>
      </w: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w:t>
      </w:r>
    </w:p>
    <w:p w:rsidRPr="00A32A8A" w:rsidR="00A32A8A" w:rsidP="2A60BA20" w:rsidRDefault="00A32A8A" w14:paraId="4BFDA5EC" w14:textId="3864C12A">
      <w:pPr>
        <w:pStyle w:val="Liststycke"/>
        <w:numPr>
          <w:ilvl w:val="0"/>
          <w:numId w:val="11"/>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Lämnat in och redovisat (skriftligt och muntligt) Godkänd LIA-rapport</w:t>
      </w: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w:t>
      </w:r>
    </w:p>
    <w:p w:rsidRPr="00A32A8A" w:rsidR="00A32A8A" w:rsidP="2A60BA20" w:rsidRDefault="00A32A8A" w14:paraId="65A7C89A" w14:textId="2A57BBB7">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2A60BA20" w:rsidR="2A60BA20">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Väl Godkänd ska den studerande: </w:t>
      </w:r>
    </w:p>
    <w:p w:rsidRPr="00A32A8A" w:rsidR="00A32A8A" w:rsidP="2A60BA20" w:rsidRDefault="00A32A8A" w14:paraId="0F9E0760" w14:textId="7B26DF2F">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Uppnått</w:t>
      </w: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w:t>
      </w: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kraven för betyget Godkänd</w:t>
      </w: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w:t>
      </w: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w:t>
      </w:r>
    </w:p>
    <w:p w:rsidRPr="00A32A8A" w:rsidR="00A32A8A" w:rsidP="2A60BA20" w:rsidRDefault="00A32A8A" w14:paraId="7EFAB2AB" w14:textId="094088BD">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Den studerande ska dessutom visa ett självständigt arbetssätt och visa på initiativförmåga för att stötta och utveckla teamet och verksamheten. Detta intygas av handledaren i bedömningsunderlaget. </w:t>
      </w:r>
    </w:p>
    <w:p w:rsidRPr="00A32A8A" w:rsidR="00A32A8A" w:rsidP="2A60BA20" w:rsidRDefault="00A32A8A" w14:paraId="2B3CA1DF" w14:textId="437C0E14">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Den studerande ska även kunna påvisa en fördjupad kunskapsnivå via LIA-rapporten.</w:t>
      </w: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w:t>
      </w:r>
    </w:p>
    <w:p w:rsidRPr="00A32A8A" w:rsidR="00A32A8A" w:rsidP="2A60BA20" w:rsidRDefault="00A32A8A" w14:paraId="27B5C4D2" w14:textId="3E54FF96">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2A60BA20" w:rsidR="2A60BA2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På ett fördjupat sätt, självständigt kunna utföra arbetsuppgifter inom branschen, utföra omvärldsbevakning, utveckla tänkande och handlingsförmåga för olika situationer inom branschens område och delta i projekt inom det egna verksamhetsområdet.</w:t>
      </w:r>
    </w:p>
    <w:p w:rsidRPr="00A32A8A" w:rsidR="00A32A8A" w:rsidP="2A60BA20" w:rsidRDefault="00A32A8A" w14:paraId="3D87C256" w14:textId="74A22F38">
      <w:pPr>
        <w:pStyle w:val="Normal"/>
        <w:spacing w:after="160" w:line="259" w:lineRule="auto"/>
        <w:ind w:left="0"/>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2A60BA20" w:rsidR="2A60BA20">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Icke Godkänd ges till studerande som har fullföljt kursen men inte nått alla mål för kursen.</w:t>
      </w:r>
    </w:p>
    <w:p w:rsidR="00E94F87" w:rsidP="2A60BA20" w:rsidRDefault="00E94F87" w14:paraId="16E530CA" w14:textId="06416D4C">
      <w:pPr>
        <w:pStyle w:val="Normal"/>
        <w:rPr>
          <w:rFonts w:ascii="Century Gothic" w:hAnsi="Century Gothic" w:eastAsia="Century Gothic" w:cs="Century Gothic" w:asciiTheme="minorAscii" w:hAnsiTheme="minorAscii" w:eastAsiaTheme="minorAscii" w:cstheme="minorAscii"/>
          <w:color w:val="auto"/>
        </w:rPr>
      </w:pPr>
    </w:p>
    <w:sectPr w:rsidR="00E94F87">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12FA" w:rsidP="00E94F87" w:rsidRDefault="003312FA" w14:paraId="7159DC8B" w14:textId="77777777">
      <w:pPr>
        <w:spacing w:after="0" w:line="240" w:lineRule="auto"/>
      </w:pPr>
      <w:r>
        <w:separator/>
      </w:r>
    </w:p>
  </w:endnote>
  <w:endnote w:type="continuationSeparator" w:id="0">
    <w:p w:rsidR="003312FA" w:rsidP="00E94F87" w:rsidRDefault="003312FA" w14:paraId="73348F3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151A" w:rsidR="0033151A" w:rsidP="0033151A" w:rsidRDefault="0033151A" w14:paraId="2BBC7361" w14:textId="77777777">
    <w:pPr>
      <w:pStyle w:val="Sidfot"/>
      <w:jc w:val="right"/>
      <w:rPr>
        <w:color w:val="575B66" w:themeColor="accent6"/>
        <w:sz w:val="16"/>
        <w:szCs w:val="16"/>
      </w:rPr>
    </w:pPr>
    <w:r w:rsidRPr="0033151A">
      <w:rPr>
        <w:color w:val="575B66" w:themeColor="accent6"/>
        <w:sz w:val="16"/>
        <w:szCs w:val="16"/>
      </w:rPr>
      <w:t xml:space="preserve">Sida </w:t>
    </w:r>
    <w:r w:rsidRPr="0033151A">
      <w:rPr>
        <w:color w:val="575B66" w:themeColor="accent6"/>
        <w:sz w:val="16"/>
        <w:szCs w:val="16"/>
      </w:rPr>
      <w:fldChar w:fldCharType="begin"/>
    </w:r>
    <w:r w:rsidRPr="0033151A">
      <w:rPr>
        <w:color w:val="575B66" w:themeColor="accent6"/>
        <w:sz w:val="16"/>
        <w:szCs w:val="16"/>
      </w:rPr>
      <w:instrText>PAGE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r w:rsidRPr="0033151A">
      <w:rPr>
        <w:color w:val="575B66" w:themeColor="accent6"/>
        <w:sz w:val="16"/>
        <w:szCs w:val="16"/>
      </w:rPr>
      <w:t xml:space="preserve"> av </w:t>
    </w:r>
    <w:r w:rsidRPr="0033151A">
      <w:rPr>
        <w:color w:val="575B66" w:themeColor="accent6"/>
        <w:sz w:val="16"/>
        <w:szCs w:val="16"/>
      </w:rPr>
      <w:fldChar w:fldCharType="begin"/>
    </w:r>
    <w:r w:rsidRPr="0033151A">
      <w:rPr>
        <w:color w:val="575B66" w:themeColor="accent6"/>
        <w:sz w:val="16"/>
        <w:szCs w:val="16"/>
      </w:rPr>
      <w:instrText>NUMPAGES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p>
  <w:p w:rsidR="0033151A" w:rsidRDefault="0033151A" w14:paraId="77A32C3F" w14:textId="7777777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12FA" w:rsidP="00E94F87" w:rsidRDefault="003312FA" w14:paraId="3E33E0B3" w14:textId="77777777">
      <w:pPr>
        <w:spacing w:after="0" w:line="240" w:lineRule="auto"/>
      </w:pPr>
      <w:r>
        <w:separator/>
      </w:r>
    </w:p>
  </w:footnote>
  <w:footnote w:type="continuationSeparator" w:id="0">
    <w:p w:rsidR="003312FA" w:rsidP="00E94F87" w:rsidRDefault="003312FA" w14:paraId="1F4311EF"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ogGv29Td6BTBwI" int2:id="EHY4LYf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F06A26"/>
    <w:multiLevelType w:val="hybridMultilevel"/>
    <w:tmpl w:val="2114429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1" w15:restartNumberingAfterBreak="0">
    <w:nsid w:val="1EC820E9"/>
    <w:multiLevelType w:val="hybridMultilevel"/>
    <w:tmpl w:val="15B2AF24"/>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2" w15:restartNumberingAfterBreak="0">
    <w:nsid w:val="574C3B0A"/>
    <w:multiLevelType w:val="hybridMultilevel"/>
    <w:tmpl w:val="6284CDEE"/>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3" w15:restartNumberingAfterBreak="0">
    <w:nsid w:val="77CB6AB9"/>
    <w:multiLevelType w:val="hybridMultilevel"/>
    <w:tmpl w:val="01F46BB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4" w15:restartNumberingAfterBreak="0">
    <w:nsid w:val="7E7A59F8"/>
    <w:multiLevelType w:val="hybridMultilevel"/>
    <w:tmpl w:val="9FEE1D14"/>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attachedTemplate r:id="rId1"/>
  <w:trackRevisions w:val="fals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DF"/>
    <w:rsid w:val="00010BBF"/>
    <w:rsid w:val="000763A2"/>
    <w:rsid w:val="000B3BE9"/>
    <w:rsid w:val="000D47CA"/>
    <w:rsid w:val="000D599D"/>
    <w:rsid w:val="00182414"/>
    <w:rsid w:val="001B4E5E"/>
    <w:rsid w:val="001D5242"/>
    <w:rsid w:val="00235CDF"/>
    <w:rsid w:val="002B085D"/>
    <w:rsid w:val="002C2B8F"/>
    <w:rsid w:val="00322BE5"/>
    <w:rsid w:val="003312FA"/>
    <w:rsid w:val="0033151A"/>
    <w:rsid w:val="00346A51"/>
    <w:rsid w:val="00351E4D"/>
    <w:rsid w:val="003922E2"/>
    <w:rsid w:val="00396356"/>
    <w:rsid w:val="003968BE"/>
    <w:rsid w:val="003E7C38"/>
    <w:rsid w:val="00401907"/>
    <w:rsid w:val="00434F0E"/>
    <w:rsid w:val="00462D36"/>
    <w:rsid w:val="00480D12"/>
    <w:rsid w:val="00486003"/>
    <w:rsid w:val="004A5C24"/>
    <w:rsid w:val="004B2252"/>
    <w:rsid w:val="00540633"/>
    <w:rsid w:val="00565E86"/>
    <w:rsid w:val="00584A5A"/>
    <w:rsid w:val="005A3016"/>
    <w:rsid w:val="005C0511"/>
    <w:rsid w:val="005D6897"/>
    <w:rsid w:val="00603189"/>
    <w:rsid w:val="00682A0B"/>
    <w:rsid w:val="0073709D"/>
    <w:rsid w:val="0076145D"/>
    <w:rsid w:val="0077458E"/>
    <w:rsid w:val="007B2C9B"/>
    <w:rsid w:val="009F59C8"/>
    <w:rsid w:val="00A0218C"/>
    <w:rsid w:val="00A32A8A"/>
    <w:rsid w:val="00A43E46"/>
    <w:rsid w:val="00AD21E6"/>
    <w:rsid w:val="00AE0B0C"/>
    <w:rsid w:val="00AF55CE"/>
    <w:rsid w:val="00B13843"/>
    <w:rsid w:val="00B17B2D"/>
    <w:rsid w:val="00B24A9E"/>
    <w:rsid w:val="00B53572"/>
    <w:rsid w:val="00B873DA"/>
    <w:rsid w:val="00B917BB"/>
    <w:rsid w:val="00B9211C"/>
    <w:rsid w:val="00B92718"/>
    <w:rsid w:val="00B967D3"/>
    <w:rsid w:val="00BC471C"/>
    <w:rsid w:val="00BC6BB4"/>
    <w:rsid w:val="00BF4F78"/>
    <w:rsid w:val="00C1021B"/>
    <w:rsid w:val="00C1441A"/>
    <w:rsid w:val="00C3551F"/>
    <w:rsid w:val="00C4197D"/>
    <w:rsid w:val="00C93D91"/>
    <w:rsid w:val="00CC2D1E"/>
    <w:rsid w:val="00CE5E2D"/>
    <w:rsid w:val="00CE7BB9"/>
    <w:rsid w:val="00CF5AB5"/>
    <w:rsid w:val="00D04F78"/>
    <w:rsid w:val="00D207E2"/>
    <w:rsid w:val="00D63098"/>
    <w:rsid w:val="00D63143"/>
    <w:rsid w:val="00D83BB9"/>
    <w:rsid w:val="00E03633"/>
    <w:rsid w:val="00E34341"/>
    <w:rsid w:val="00E94F87"/>
    <w:rsid w:val="00EF3D6D"/>
    <w:rsid w:val="00EF5E83"/>
    <w:rsid w:val="00EF7DB0"/>
    <w:rsid w:val="00F20410"/>
    <w:rsid w:val="00F51CFD"/>
    <w:rsid w:val="00F84AC2"/>
    <w:rsid w:val="074099C9"/>
    <w:rsid w:val="0949993E"/>
    <w:rsid w:val="0F86BCD9"/>
    <w:rsid w:val="103F6EA1"/>
    <w:rsid w:val="12AC1C0D"/>
    <w:rsid w:val="13770F63"/>
    <w:rsid w:val="150A28F0"/>
    <w:rsid w:val="1956D363"/>
    <w:rsid w:val="195C6DA1"/>
    <w:rsid w:val="1D04C94C"/>
    <w:rsid w:val="1E326F75"/>
    <w:rsid w:val="1F4355D9"/>
    <w:rsid w:val="207B9F81"/>
    <w:rsid w:val="2A60BA20"/>
    <w:rsid w:val="2AF7CA20"/>
    <w:rsid w:val="2BD3236C"/>
    <w:rsid w:val="36A355BD"/>
    <w:rsid w:val="37D60FBF"/>
    <w:rsid w:val="3B76C6E0"/>
    <w:rsid w:val="3B76C6E0"/>
    <w:rsid w:val="441C055B"/>
    <w:rsid w:val="463CCA71"/>
    <w:rsid w:val="48DFF67C"/>
    <w:rsid w:val="59E034DE"/>
    <w:rsid w:val="66A58F89"/>
    <w:rsid w:val="69009D77"/>
    <w:rsid w:val="7035CF8B"/>
    <w:rsid w:val="7222B14B"/>
    <w:rsid w:val="73534BD1"/>
    <w:rsid w:val="739B42B0"/>
    <w:rsid w:val="7C1EC938"/>
    <w:rsid w:val="7DB2DFDF"/>
    <w:rsid w:val="7EA647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849F"/>
  <w15:chartTrackingRefBased/>
  <w15:docId w15:val="{B8000E26-2BEA-4D5F-802C-9266360C4B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2A8A"/>
  </w:style>
  <w:style w:type="paragraph" w:styleId="Rubrik1">
    <w:name w:val="heading 1"/>
    <w:basedOn w:val="Normal"/>
    <w:next w:val="Normal"/>
    <w:link w:val="Rubrik1Char"/>
    <w:autoRedefine/>
    <w:uiPriority w:val="9"/>
    <w:qFormat/>
    <w:rsid w:val="000763A2"/>
    <w:pPr>
      <w:keepNext/>
      <w:keepLines/>
      <w:spacing w:before="240" w:after="240"/>
      <w:outlineLvl w:val="0"/>
    </w:pPr>
    <w:rPr>
      <w:rFonts w:asciiTheme="majorHAnsi" w:hAnsiTheme="majorHAnsi" w:eastAsiaTheme="majorEastAsia" w:cstheme="majorBidi"/>
      <w:b/>
      <w:color w:val="000000" w:themeColor="text1"/>
      <w:sz w:val="28"/>
      <w:szCs w:val="32"/>
    </w:rPr>
  </w:style>
  <w:style w:type="paragraph" w:styleId="Rubrik2">
    <w:name w:val="heading 2"/>
    <w:basedOn w:val="Normal"/>
    <w:next w:val="Normal"/>
    <w:link w:val="Rubrik2Char"/>
    <w:autoRedefine/>
    <w:uiPriority w:val="9"/>
    <w:unhideWhenUsed/>
    <w:qFormat/>
    <w:rsid w:val="00B53572"/>
    <w:pPr>
      <w:keepNext/>
      <w:keepLines/>
      <w:spacing w:before="40" w:after="0"/>
      <w:outlineLvl w:val="1"/>
    </w:pPr>
    <w:rPr>
      <w:rFonts w:asciiTheme="majorHAnsi" w:hAnsiTheme="majorHAnsi" w:eastAsiaTheme="majorEastAsia" w:cstheme="majorBidi"/>
      <w:b/>
      <w:bCs/>
      <w:color w:val="000000" w:themeColor="text1"/>
      <w:sz w:val="24"/>
      <w:szCs w:val="26"/>
    </w:rPr>
  </w:style>
  <w:style w:type="paragraph" w:styleId="Rubrik3">
    <w:name w:val="heading 3"/>
    <w:basedOn w:val="Normal"/>
    <w:next w:val="Normal"/>
    <w:link w:val="Rubrik3Char"/>
    <w:uiPriority w:val="9"/>
    <w:unhideWhenUsed/>
    <w:qFormat/>
    <w:rsid w:val="00B917BB"/>
    <w:pPr>
      <w:keepNext/>
      <w:keepLines/>
      <w:spacing w:before="40" w:after="0"/>
      <w:outlineLvl w:val="2"/>
    </w:pPr>
    <w:rPr>
      <w:rFonts w:asciiTheme="majorHAnsi" w:hAnsiTheme="majorHAnsi" w:eastAsiaTheme="majorEastAsia" w:cstheme="majorBidi"/>
      <w:color w:val="00704F" w:themeColor="accent1" w:themeShade="7F"/>
      <w:sz w:val="24"/>
      <w:szCs w:val="24"/>
    </w:rPr>
  </w:style>
  <w:style w:type="paragraph" w:styleId="Rubrik4">
    <w:name w:val="heading 4"/>
    <w:basedOn w:val="Normal"/>
    <w:next w:val="Normal"/>
    <w:link w:val="Rubrik4Char"/>
    <w:uiPriority w:val="9"/>
    <w:unhideWhenUsed/>
    <w:qFormat/>
    <w:rsid w:val="00B917BB"/>
    <w:pPr>
      <w:keepNext/>
      <w:keepLines/>
      <w:spacing w:before="40" w:after="0"/>
      <w:outlineLvl w:val="3"/>
    </w:pPr>
    <w:rPr>
      <w:rFonts w:asciiTheme="majorHAnsi" w:hAnsiTheme="majorHAnsi" w:eastAsiaTheme="majorEastAsia" w:cstheme="majorBidi"/>
      <w:i/>
      <w:iCs/>
      <w:color w:val="00A877" w:themeColor="accent1" w:themeShade="BF"/>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table" w:styleId="Tabellrutnt">
    <w:name w:val="Table Grid"/>
    <w:basedOn w:val="Normaltabell"/>
    <w:uiPriority w:val="39"/>
    <w:rsid w:val="00E94F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dhuvud">
    <w:name w:val="header"/>
    <w:basedOn w:val="Normal"/>
    <w:link w:val="SidhuvudChar"/>
    <w:uiPriority w:val="99"/>
    <w:unhideWhenUsed/>
    <w:rsid w:val="00E94F87"/>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E94F87"/>
  </w:style>
  <w:style w:type="paragraph" w:styleId="Sidfot">
    <w:name w:val="footer"/>
    <w:basedOn w:val="Normal"/>
    <w:link w:val="SidfotChar"/>
    <w:uiPriority w:val="99"/>
    <w:unhideWhenUsed/>
    <w:rsid w:val="00E94F87"/>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E94F87"/>
  </w:style>
  <w:style w:type="character" w:styleId="Rubrik1Char" w:customStyle="1">
    <w:name w:val="Rubrik 1 Char"/>
    <w:basedOn w:val="Standardstycketeckensnitt"/>
    <w:link w:val="Rubrik1"/>
    <w:uiPriority w:val="9"/>
    <w:rsid w:val="000763A2"/>
    <w:rPr>
      <w:rFonts w:asciiTheme="majorHAnsi" w:hAnsiTheme="majorHAnsi" w:eastAsiaTheme="majorEastAsia" w:cstheme="majorBidi"/>
      <w:b/>
      <w:color w:val="000000" w:themeColor="text1"/>
      <w:sz w:val="28"/>
      <w:szCs w:val="32"/>
    </w:rPr>
  </w:style>
  <w:style w:type="character" w:styleId="Rubrik2Char" w:customStyle="1">
    <w:name w:val="Rubrik 2 Char"/>
    <w:basedOn w:val="Standardstycketeckensnitt"/>
    <w:link w:val="Rubrik2"/>
    <w:uiPriority w:val="9"/>
    <w:rsid w:val="00B53572"/>
    <w:rPr>
      <w:rFonts w:asciiTheme="majorHAnsi" w:hAnsiTheme="majorHAnsi" w:eastAsiaTheme="majorEastAsia" w:cstheme="majorBidi"/>
      <w:b/>
      <w:bCs/>
      <w:color w:val="000000" w:themeColor="text1"/>
      <w:sz w:val="24"/>
      <w:szCs w:val="26"/>
    </w:rPr>
  </w:style>
  <w:style w:type="paragraph" w:styleId="Rubrik">
    <w:name w:val="Title"/>
    <w:basedOn w:val="Normal"/>
    <w:next w:val="Normal"/>
    <w:link w:val="RubrikChar"/>
    <w:autoRedefine/>
    <w:uiPriority w:val="10"/>
    <w:qFormat/>
    <w:rsid w:val="00E94F87"/>
    <w:pPr>
      <w:spacing w:after="0" w:line="240" w:lineRule="auto"/>
      <w:contextualSpacing/>
    </w:pPr>
    <w:rPr>
      <w:rFonts w:asciiTheme="majorHAnsi" w:hAnsiTheme="majorHAnsi" w:eastAsiaTheme="majorEastAsia" w:cstheme="majorBidi"/>
      <w:b/>
      <w:color w:val="00A877" w:themeColor="accent1" w:themeShade="BF"/>
      <w:spacing w:val="-10"/>
      <w:kern w:val="28"/>
      <w:sz w:val="28"/>
      <w:szCs w:val="56"/>
    </w:rPr>
  </w:style>
  <w:style w:type="character" w:styleId="RubrikChar" w:customStyle="1">
    <w:name w:val="Rubrik Char"/>
    <w:basedOn w:val="Standardstycketeckensnitt"/>
    <w:link w:val="Rubrik"/>
    <w:uiPriority w:val="10"/>
    <w:rsid w:val="00E94F87"/>
    <w:rPr>
      <w:rFonts w:asciiTheme="majorHAnsi" w:hAnsiTheme="majorHAnsi" w:eastAsiaTheme="majorEastAsia" w:cstheme="majorBidi"/>
      <w:b/>
      <w:color w:val="00A877" w:themeColor="accent1" w:themeShade="BF"/>
      <w:spacing w:val="-10"/>
      <w:kern w:val="28"/>
      <w:sz w:val="28"/>
      <w:szCs w:val="56"/>
    </w:rPr>
  </w:style>
  <w:style w:type="character" w:styleId="Platshllartext">
    <w:name w:val="Placeholder Text"/>
    <w:basedOn w:val="Standardstycketeckensnitt"/>
    <w:uiPriority w:val="99"/>
    <w:semiHidden/>
    <w:rsid w:val="00E94F87"/>
    <w:rPr>
      <w:color w:val="808080"/>
    </w:rPr>
  </w:style>
  <w:style w:type="paragraph" w:styleId="Liststycke">
    <w:name w:val="List Paragraph"/>
    <w:basedOn w:val="Normal"/>
    <w:uiPriority w:val="34"/>
    <w:qFormat/>
    <w:rsid w:val="00B917BB"/>
    <w:pPr>
      <w:ind w:left="720"/>
      <w:contextualSpacing/>
    </w:pPr>
  </w:style>
  <w:style w:type="character" w:styleId="Rubrik3Char" w:customStyle="1">
    <w:name w:val="Rubrik 3 Char"/>
    <w:basedOn w:val="Standardstycketeckensnitt"/>
    <w:link w:val="Rubrik3"/>
    <w:uiPriority w:val="9"/>
    <w:rsid w:val="00B917BB"/>
    <w:rPr>
      <w:rFonts w:asciiTheme="majorHAnsi" w:hAnsiTheme="majorHAnsi" w:eastAsiaTheme="majorEastAsia" w:cstheme="majorBidi"/>
      <w:color w:val="00704F" w:themeColor="accent1" w:themeShade="7F"/>
      <w:sz w:val="24"/>
      <w:szCs w:val="24"/>
    </w:rPr>
  </w:style>
  <w:style w:type="character" w:styleId="Rubrik4Char" w:customStyle="1">
    <w:name w:val="Rubrik 4 Char"/>
    <w:basedOn w:val="Standardstycketeckensnitt"/>
    <w:link w:val="Rubrik4"/>
    <w:uiPriority w:val="9"/>
    <w:rsid w:val="00B917BB"/>
    <w:rPr>
      <w:rFonts w:asciiTheme="majorHAnsi" w:hAnsiTheme="majorHAnsi" w:eastAsiaTheme="majorEastAsia" w:cstheme="majorBidi"/>
      <w:i/>
      <w:iCs/>
      <w:color w:val="00A877" w:themeColor="accent1" w:themeShade="BF"/>
    </w:rPr>
  </w:style>
  <w:style w:type="character" w:styleId="Formatmall1" w:customStyle="1">
    <w:name w:val="Formatmall1"/>
    <w:basedOn w:val="Standardstycketeckensnitt"/>
    <w:uiPriority w:val="1"/>
    <w:rsid w:val="00A32A8A"/>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4db66fdfe770430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la.yagoutkar\Downloads\Ny%20Kursplansmall%20YH_2022_rekommederas%20av%20K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F8197E121B4D028DCF1E7E6645A66B"/>
        <w:category>
          <w:name w:val="Allmänt"/>
          <w:gallery w:val="placeholder"/>
        </w:category>
        <w:types>
          <w:type w:val="bbPlcHdr"/>
        </w:types>
        <w:behaviors>
          <w:behavior w:val="content"/>
        </w:behaviors>
        <w:guid w:val="{CE8E44AA-28D7-4358-A851-4D620DB10148}"/>
      </w:docPartPr>
      <w:docPartBody>
        <w:p w:rsidR="00337EC3" w:rsidRDefault="004B2252">
          <w:pPr>
            <w:pStyle w:val="F2F8197E121B4D028DCF1E7E6645A66B"/>
          </w:pPr>
          <w:r w:rsidRPr="003968BE">
            <w:rPr>
              <w:rStyle w:val="Platshllartext"/>
              <w:i/>
              <w:iCs/>
              <w:color w:val="808080" w:themeColor="background1" w:themeShade="80"/>
              <w:sz w:val="20"/>
              <w:szCs w:val="20"/>
            </w:rPr>
            <w:t>Klicka här för att välja omgång i listan.</w:t>
          </w:r>
        </w:p>
      </w:docPartBody>
    </w:docPart>
    <w:docPart>
      <w:docPartPr>
        <w:name w:val="5628C1BE8E4949C99F7D2FD0537AAFCF"/>
        <w:category>
          <w:name w:val="Allmänt"/>
          <w:gallery w:val="placeholder"/>
        </w:category>
        <w:types>
          <w:type w:val="bbPlcHdr"/>
        </w:types>
        <w:behaviors>
          <w:behavior w:val="content"/>
        </w:behaviors>
        <w:guid w:val="{D699E552-4A62-4763-B98C-8A868A965A79}"/>
      </w:docPartPr>
      <w:docPartBody>
        <w:p w:rsidR="00337EC3" w:rsidRDefault="004B2252">
          <w:pPr>
            <w:pStyle w:val="5628C1BE8E4949C99F7D2FD0537AAFCF"/>
          </w:pPr>
          <w:r w:rsidRPr="003968BE">
            <w:rPr>
              <w:rStyle w:val="Platshllartext"/>
              <w:i/>
              <w:iCs/>
              <w:color w:val="808080" w:themeColor="background1" w:themeShade="80"/>
              <w:sz w:val="20"/>
              <w:szCs w:val="20"/>
            </w:rPr>
            <w:t>Klicka här för att ange kursens namn.</w:t>
          </w:r>
        </w:p>
      </w:docPartBody>
    </w:docPart>
    <w:docPart>
      <w:docPartPr>
        <w:name w:val="72D10D79C40C4CD1B8FB50A51FE82695"/>
        <w:category>
          <w:name w:val="Allmänt"/>
          <w:gallery w:val="placeholder"/>
        </w:category>
        <w:types>
          <w:type w:val="bbPlcHdr"/>
        </w:types>
        <w:behaviors>
          <w:behavior w:val="content"/>
        </w:behaviors>
        <w:guid w:val="{BFE1FE2B-CC27-4162-BA22-CF4BA5C24EC4}"/>
      </w:docPartPr>
      <w:docPartBody>
        <w:p w:rsidR="00337EC3" w:rsidRDefault="004B2252">
          <w:pPr>
            <w:pStyle w:val="72D10D79C40C4CD1B8FB50A51FE82695"/>
          </w:pPr>
          <w:r w:rsidRPr="003968BE">
            <w:rPr>
              <w:rStyle w:val="Platshllartext"/>
              <w:i/>
              <w:iCs/>
              <w:color w:val="808080" w:themeColor="background1" w:themeShade="80"/>
              <w:sz w:val="20"/>
              <w:szCs w:val="20"/>
            </w:rPr>
            <w:t>Klicka här för att ange Yh-poäng.</w:t>
          </w:r>
        </w:p>
      </w:docPartBody>
    </w:docPart>
    <w:docPart>
      <w:docPartPr>
        <w:name w:val="FDCD474486A642E8819C3AE1BC7EE9C2"/>
        <w:category>
          <w:name w:val="Allmänt"/>
          <w:gallery w:val="placeholder"/>
        </w:category>
        <w:types>
          <w:type w:val="bbPlcHdr"/>
        </w:types>
        <w:behaviors>
          <w:behavior w:val="content"/>
        </w:behaviors>
        <w:guid w:val="{25123202-5BF9-44CF-8507-A7DE3D2D8FB3}"/>
      </w:docPartPr>
      <w:docPartBody>
        <w:p w:rsidR="00337EC3" w:rsidRDefault="004B2252">
          <w:pPr>
            <w:pStyle w:val="FDCD474486A642E8819C3AE1BC7EE9C2"/>
          </w:pPr>
          <w:r w:rsidRPr="003968BE">
            <w:rPr>
              <w:rStyle w:val="Platshllartext"/>
              <w:i/>
              <w:iCs/>
              <w:color w:val="808080" w:themeColor="background1" w:themeShade="80"/>
              <w:sz w:val="20"/>
              <w:szCs w:val="20"/>
            </w:rPr>
            <w:t>Klicka här för att välja utgåva i listan.</w:t>
          </w:r>
        </w:p>
      </w:docPartBody>
    </w:docPart>
    <w:docPart>
      <w:docPartPr>
        <w:name w:val="43336B5067984215B19AF1C62BB1F41F"/>
        <w:category>
          <w:name w:val="Allmänt"/>
          <w:gallery w:val="placeholder"/>
        </w:category>
        <w:types>
          <w:type w:val="bbPlcHdr"/>
        </w:types>
        <w:behaviors>
          <w:behavior w:val="content"/>
        </w:behaviors>
        <w:guid w:val="{36B3AF23-85AE-4142-86F2-9D746A2411BD}"/>
      </w:docPartPr>
      <w:docPartBody>
        <w:p w:rsidR="00337EC3" w:rsidRDefault="004B2252">
          <w:pPr>
            <w:pStyle w:val="43336B5067984215B19AF1C62BB1F41F"/>
          </w:pPr>
          <w:r w:rsidRPr="003968BE">
            <w:rPr>
              <w:rStyle w:val="Platshllartext"/>
              <w:i/>
              <w:iCs/>
              <w:color w:val="808080" w:themeColor="background1" w:themeShade="80"/>
              <w:sz w:val="20"/>
              <w:szCs w:val="20"/>
            </w:rPr>
            <w:t>Klicka här för att välja datum.</w:t>
          </w:r>
        </w:p>
      </w:docPartBody>
    </w:docPart>
    <w:docPart>
      <w:docPartPr>
        <w:name w:val="503C7E784AC44A0C842DB08158FA2619"/>
        <w:category>
          <w:name w:val="Allmänt"/>
          <w:gallery w:val="placeholder"/>
        </w:category>
        <w:types>
          <w:type w:val="bbPlcHdr"/>
        </w:types>
        <w:behaviors>
          <w:behavior w:val="content"/>
        </w:behaviors>
        <w:guid w:val="{338B9DE5-080D-4BCF-BD65-70D88E47BF37}"/>
      </w:docPartPr>
      <w:docPartBody>
        <w:p w:rsidR="00337EC3" w:rsidRDefault="004B2252">
          <w:pPr>
            <w:pStyle w:val="503C7E784AC44A0C842DB08158FA2619"/>
          </w:pPr>
          <w:r w:rsidRPr="003968BE">
            <w:rPr>
              <w:rStyle w:val="Platshllartext"/>
              <w:i/>
              <w:iCs/>
              <w:color w:val="808080" w:themeColor="background1" w:themeShade="80"/>
              <w:sz w:val="20"/>
              <w:szCs w:val="20"/>
            </w:rPr>
            <w:t>Klicka här för att ange språk.</w:t>
          </w:r>
        </w:p>
      </w:docPartBody>
    </w:docPart>
    <w:docPart>
      <w:docPartPr>
        <w:name w:val="CB5FA8E7EE0C47879420832ACF0F6DF4"/>
        <w:category>
          <w:name w:val="Allmänt"/>
          <w:gallery w:val="placeholder"/>
        </w:category>
        <w:types>
          <w:type w:val="bbPlcHdr"/>
        </w:types>
        <w:behaviors>
          <w:behavior w:val="content"/>
        </w:behaviors>
        <w:guid w:val="{24259193-C4FA-4067-B531-65699987C2F4}"/>
      </w:docPartPr>
      <w:docPartBody>
        <w:p w:rsidR="00337EC3" w:rsidRDefault="004B2252">
          <w:pPr>
            <w:pStyle w:val="CB5FA8E7EE0C47879420832ACF0F6DF4"/>
          </w:pPr>
          <w:r w:rsidRPr="00434F0E">
            <w:rPr>
              <w:rStyle w:val="Platshllartext"/>
              <w:i/>
              <w:iCs/>
              <w:sz w:val="20"/>
              <w:szCs w:val="20"/>
            </w:rPr>
            <w:t>Klicka här för att ange förkunskaper.</w:t>
          </w:r>
        </w:p>
      </w:docPartBody>
    </w:docPart>
    <w:docPart>
      <w:docPartPr>
        <w:name w:val="EB6B89138D2D435F92D1FD6FEA820559"/>
        <w:category>
          <w:name w:val="Allmänt"/>
          <w:gallery w:val="placeholder"/>
        </w:category>
        <w:types>
          <w:type w:val="bbPlcHdr"/>
        </w:types>
        <w:behaviors>
          <w:behavior w:val="content"/>
        </w:behaviors>
        <w:guid w:val="{9BB26B8A-2522-431F-82B7-F1686E249783}"/>
      </w:docPartPr>
      <w:docPartBody>
        <w:p w:rsidR="00337EC3" w:rsidRDefault="004B2252">
          <w:pPr>
            <w:pStyle w:val="EB6B89138D2D435F92D1FD6FEA820559"/>
          </w:pPr>
          <w:r w:rsidRPr="00D63143">
            <w:rPr>
              <w:color w:val="FF0000"/>
            </w:rPr>
            <w:t>Denna del är obligatorisk och måste vara med.</w:t>
          </w:r>
          <w:r>
            <w:rPr>
              <w:color w:val="FF0000"/>
            </w:rPr>
            <w:br/>
          </w:r>
          <w:r w:rsidRPr="003968BE">
            <w:rPr>
              <w:color w:val="808080" w:themeColor="background1" w:themeShade="80"/>
            </w:rPr>
            <w:t>Lägg in kursbeskrivningen som är angiven för kursen i utbildningsplanen (UP). Nedan kan kursens innehåll och moment förtydligas. Det är kursens centrala innehåll och olika delar/områden som anges, inte detaljer.</w:t>
          </w:r>
          <w:r>
            <w:br/>
          </w:r>
          <w:r w:rsidRPr="003968BE">
            <w:rPr>
              <w:i/>
              <w:iCs/>
              <w:color w:val="808080" w:themeColor="background1" w:themeShade="80"/>
              <w:sz w:val="20"/>
              <w:szCs w:val="20"/>
            </w:rPr>
            <w:t>Klicka i det här området för att byta ut texten.</w:t>
          </w:r>
        </w:p>
      </w:docPartBody>
    </w:docPart>
    <w:docPart>
      <w:docPartPr>
        <w:name w:val="441DBBBA344C442C922524801AB40F2F"/>
        <w:category>
          <w:name w:val="Allmänt"/>
          <w:gallery w:val="placeholder"/>
        </w:category>
        <w:types>
          <w:type w:val="bbPlcHdr"/>
        </w:types>
        <w:behaviors>
          <w:behavior w:val="content"/>
        </w:behaviors>
        <w:guid w:val="{DEE29835-B355-4E62-88CF-193B15AD5C8A}"/>
      </w:docPartPr>
      <w:docPartBody>
        <w:p w:rsidR="00337EC3" w:rsidRDefault="004B2252">
          <w:pPr>
            <w:pStyle w:val="441DBBBA344C442C922524801AB40F2F"/>
          </w:pPr>
          <w:r w:rsidRPr="003968BE">
            <w:rPr>
              <w:rStyle w:val="Platshllartext"/>
              <w:i/>
              <w:iCs/>
              <w:color w:val="808080" w:themeColor="background1" w:themeShade="80"/>
              <w:sz w:val="20"/>
              <w:szCs w:val="20"/>
            </w:rPr>
            <w:t>Klicka här för att ange text i punktlistan. Tryck på enter för att göra en ny punkt.</w:t>
          </w:r>
        </w:p>
      </w:docPartBody>
    </w:docPart>
    <w:docPart>
      <w:docPartPr>
        <w:name w:val="0F9EECB52A104C74A186F8BC80C7AE6C"/>
        <w:category>
          <w:name w:val="Allmänt"/>
          <w:gallery w:val="placeholder"/>
        </w:category>
        <w:types>
          <w:type w:val="bbPlcHdr"/>
        </w:types>
        <w:behaviors>
          <w:behavior w:val="content"/>
        </w:behaviors>
        <w:guid w:val="{713B497B-7A18-4E16-BEB4-F40E8ECF3EEA}"/>
      </w:docPartPr>
      <w:docPartBody>
        <w:p w:rsidR="00337EC3" w:rsidRDefault="004B2252">
          <w:pPr>
            <w:pStyle w:val="0F9EECB52A104C74A186F8BC80C7AE6C"/>
          </w:pPr>
          <w:r w:rsidRPr="003968BE">
            <w:rPr>
              <w:color w:val="FF0000"/>
            </w:rPr>
            <w:t xml:space="preserve">Denna del är obligatorisk och måste vara med. </w:t>
          </w:r>
          <w:r w:rsidRPr="003968BE">
            <w:rPr>
              <w:color w:val="FF0000"/>
            </w:rPr>
            <w:br/>
          </w:r>
          <w:r w:rsidRPr="003968BE">
            <w:rPr>
              <w:color w:val="808080" w:themeColor="background1" w:themeShade="80"/>
            </w:rPr>
            <w:t>Tänk på att alla mål måste vara mätbara och examinerbara. Alla kurser behöver inte innehålla samtliga deskriptorer (kunskaper, färdigheter och kompetenser). Vissa kurser innehåller enbart kunskaper, vissa kunskaper och färdigheter, vissa färdigheter och kompetenser och vissa alla. Det beror helt på kursens djup och när i utbildningen den ges. Ju längre tid utbildningen pågått desto djupare blir kunskapen.</w:t>
          </w:r>
          <w:r>
            <w:rPr>
              <w:color w:val="FF0000"/>
            </w:rPr>
            <w:br/>
          </w:r>
          <w:r w:rsidRPr="00E03633">
            <w:rPr>
              <w:i/>
              <w:iCs/>
              <w:color w:val="808080" w:themeColor="background1" w:themeShade="80"/>
              <w:sz w:val="20"/>
              <w:szCs w:val="20"/>
            </w:rPr>
            <w:t>Klicka i det här området för att ta bort informationstexten.</w:t>
          </w:r>
        </w:p>
      </w:docPartBody>
    </w:docPart>
    <w:docPart>
      <w:docPartPr>
        <w:name w:val="035025DB3BAD4582AB8F6D071DBA5940"/>
        <w:category>
          <w:name w:val="Allmänt"/>
          <w:gallery w:val="placeholder"/>
        </w:category>
        <w:types>
          <w:type w:val="bbPlcHdr"/>
        </w:types>
        <w:behaviors>
          <w:behavior w:val="content"/>
        </w:behaviors>
        <w:guid w:val="{4A48C095-9555-4403-8231-0C4FE3CD7908}"/>
      </w:docPartPr>
      <w:docPartBody>
        <w:p w:rsidR="00337EC3" w:rsidRDefault="004B2252">
          <w:pPr>
            <w:pStyle w:val="035025DB3BAD4582AB8F6D071DBA5940"/>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 xml:space="preserve">kunskaper </w:t>
          </w:r>
          <w:r w:rsidRPr="00E03633">
            <w:rPr>
              <w:rStyle w:val="Platshllartext"/>
              <w:i/>
              <w:iCs/>
              <w:color w:val="808080" w:themeColor="background1" w:themeShade="80"/>
              <w:sz w:val="20"/>
              <w:szCs w:val="20"/>
            </w:rPr>
            <w:t>för kusen. Tryck på enter för att göra en ny punkt.</w:t>
          </w:r>
        </w:p>
      </w:docPartBody>
    </w:docPart>
    <w:docPart>
      <w:docPartPr>
        <w:name w:val="A5E8540E269E415198CB0C85FC9016C2"/>
        <w:category>
          <w:name w:val="Allmänt"/>
          <w:gallery w:val="placeholder"/>
        </w:category>
        <w:types>
          <w:type w:val="bbPlcHdr"/>
        </w:types>
        <w:behaviors>
          <w:behavior w:val="content"/>
        </w:behaviors>
        <w:guid w:val="{E4D1A540-3246-46CD-9A07-40A10F5667F6}"/>
      </w:docPartPr>
      <w:docPartBody>
        <w:p w:rsidR="00337EC3" w:rsidRDefault="004B2252">
          <w:pPr>
            <w:pStyle w:val="A5E8540E269E415198CB0C85FC9016C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färdigheter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130AE9B314554C889B6B57C9940BA592"/>
        <w:category>
          <w:name w:val="Allmänt"/>
          <w:gallery w:val="placeholder"/>
        </w:category>
        <w:types>
          <w:type w:val="bbPlcHdr"/>
        </w:types>
        <w:behaviors>
          <w:behavior w:val="content"/>
        </w:behaviors>
        <w:guid w:val="{4A8ABD33-B38C-49D4-A0F2-B26BB4D06421}"/>
      </w:docPartPr>
      <w:docPartBody>
        <w:p w:rsidR="00337EC3" w:rsidRDefault="004B2252">
          <w:pPr>
            <w:pStyle w:val="130AE9B314554C889B6B57C9940BA59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kompetenser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BA4A5BAFE6044DC1A187C7AFAF74A29A"/>
        <w:category>
          <w:name w:val="Allmänt"/>
          <w:gallery w:val="placeholder"/>
        </w:category>
        <w:types>
          <w:type w:val="bbPlcHdr"/>
        </w:types>
        <w:behaviors>
          <w:behavior w:val="content"/>
        </w:behaviors>
        <w:guid w:val="{458B3E75-D809-401A-BF03-D8ABE4704DDE}"/>
      </w:docPartPr>
      <w:docPartBody>
        <w:p w:rsidR="00337EC3" w:rsidRDefault="004B2252">
          <w:pPr>
            <w:pStyle w:val="BA4A5BAFE6044DC1A187C7AFAF74A29A"/>
          </w:pPr>
          <w:r w:rsidRPr="00E94F87">
            <w:rPr>
              <w:color w:val="FFC000"/>
            </w:rPr>
            <w:t xml:space="preserve">Denna del är valfri men rekommenderas att ha med. </w:t>
          </w:r>
          <w:r>
            <w:rPr>
              <w:color w:val="FFC000"/>
            </w:rPr>
            <w:br/>
          </w:r>
          <w:r w:rsidRPr="00E03633">
            <w:rPr>
              <w:b/>
              <w:bCs/>
              <w:color w:val="808080" w:themeColor="background1" w:themeShade="80"/>
            </w:rPr>
            <w:t>Exempel</w:t>
          </w:r>
          <w:r w:rsidRPr="00E03633">
            <w:rPr>
              <w:color w:val="808080" w:themeColor="background1" w:themeShade="80"/>
            </w:rPr>
            <w:br/>
            <w:t xml:space="preserve">Kursen kommer att genomföras med traditionell undervisning i form av föreläsningar varvat med tid för praktisk träning på övningsuppgifter, med handledning av läraren. I kursen ingår också att genomföra inlämningsuppgifter på självstudietiden. Flera studiebesök ingår, med tillhörande redovisning. </w:t>
          </w:r>
          <w:r w:rsidRPr="00E03633">
            <w:rPr>
              <w:color w:val="808080" w:themeColor="background1" w:themeShade="80"/>
            </w:rPr>
            <w:br/>
            <w:t xml:space="preserve">Tänk på att ändra formuleringen så den stämmer överens med den specifika kursen samt för LIA och Examensarbetskurs! </w:t>
          </w:r>
          <w:r w:rsidRPr="00E03633">
            <w:rPr>
              <w:color w:val="808080" w:themeColor="background1" w:themeShade="80"/>
            </w:rPr>
            <w:br/>
          </w:r>
          <w:r w:rsidRPr="00322BE5">
            <w:rPr>
              <w:rStyle w:val="Platshllartext"/>
              <w:i/>
              <w:iCs/>
              <w:sz w:val="20"/>
              <w:szCs w:val="20"/>
            </w:rPr>
            <w:t>Klicka i det här området för att byta ut texten.</w:t>
          </w:r>
        </w:p>
      </w:docPartBody>
    </w:docPart>
    <w:docPart>
      <w:docPartPr>
        <w:name w:val="516F079F205E473C8E4EAE8CF6196B9F"/>
        <w:category>
          <w:name w:val="Allmänt"/>
          <w:gallery w:val="placeholder"/>
        </w:category>
        <w:types>
          <w:type w:val="bbPlcHdr"/>
        </w:types>
        <w:behaviors>
          <w:behavior w:val="content"/>
        </w:behaviors>
        <w:guid w:val="{B493926B-F3D9-4D74-B0C2-AB2A4D114F6A}"/>
      </w:docPartPr>
      <w:docPartBody>
        <w:p w:rsidR="00337EC3" w:rsidRDefault="004B2252">
          <w:pPr>
            <w:pStyle w:val="516F079F205E473C8E4EAE8CF6196B9F"/>
          </w:pPr>
          <w:r w:rsidRPr="004A5C24">
            <w:rPr>
              <w:color w:val="FF0000"/>
            </w:rPr>
            <w:t>Denna del är obligatorisk och måste vara med.</w:t>
          </w:r>
          <w:r w:rsidRPr="004A5C24">
            <w:rPr>
              <w:color w:val="FF0000"/>
            </w:rPr>
            <w:br/>
          </w:r>
          <w:r w:rsidRPr="00E03633">
            <w:rPr>
              <w:color w:val="808080" w:themeColor="background1" w:themeShade="80"/>
            </w:rPr>
            <w:t>Här anger du vilka former för kunskapskontroll som används vid examination. Detta ska beskrivas så att det tydligt framgår hur kunskapskontrollerna går till. Det går även att förtydliga principer för betygssättning på de olika kunskapskontrollerna. Exempel på former för kunskapskontroll är praktiskt prov, observation i arbete, skriftligt prov, inlämningsuppgifter, muntlig redovisning, hemtentamen.</w:t>
          </w:r>
          <w:r w:rsidRPr="00E03633">
            <w:rPr>
              <w:color w:val="808080" w:themeColor="background1" w:themeShade="80"/>
            </w:rPr>
            <w:br/>
          </w:r>
          <w:r w:rsidRPr="00E03633">
            <w:rPr>
              <w:color w:val="808080" w:themeColor="background1" w:themeShade="80"/>
            </w:rPr>
            <w:br/>
            <w:t>Exempel</w:t>
          </w:r>
          <w:r w:rsidRPr="00E03633">
            <w:rPr>
              <w:color w:val="808080" w:themeColor="background1" w:themeShade="80"/>
            </w:rPr>
            <w:br/>
            <w:t>Examination kommer att ske genom:  Salstentamen (IG/G/VG)</w:t>
          </w:r>
          <w:r w:rsidRPr="00E03633">
            <w:rPr>
              <w:color w:val="808080" w:themeColor="background1" w:themeShade="80"/>
            </w:rPr>
            <w:br/>
            <w:t>1 inlämningsuppgift (IG/G/VG)</w:t>
          </w:r>
          <w:r w:rsidRPr="00E03633">
            <w:rPr>
              <w:color w:val="808080" w:themeColor="background1" w:themeShade="80"/>
            </w:rPr>
            <w:br/>
            <w:t>1 gruppuppgift vilken ska redovisas skriftligen (IG/G)</w:t>
          </w:r>
          <w:r>
            <w:rPr>
              <w:color w:val="808080" w:themeColor="background1" w:themeShade="80"/>
            </w:rPr>
            <w:b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Pr>
              <w:color w:val="808080" w:themeColor="background1" w:themeShade="80"/>
            </w:rPr>
            <w:br/>
          </w:r>
          <w:r w:rsidRPr="00E03633">
            <w:rPr>
              <w:i/>
              <w:iCs/>
              <w:color w:val="808080" w:themeColor="background1" w:themeShade="80"/>
              <w:sz w:val="20"/>
              <w:szCs w:val="20"/>
            </w:rPr>
            <w:t>Klicka i det här området för att ta bort informationstexten.</w:t>
          </w:r>
        </w:p>
      </w:docPartBody>
    </w:docPart>
    <w:docPart>
      <w:docPartPr>
        <w:name w:val="54A0BF84AB1F479ABC5B7488BDDB713E"/>
        <w:category>
          <w:name w:val="Allmänt"/>
          <w:gallery w:val="placeholder"/>
        </w:category>
        <w:types>
          <w:type w:val="bbPlcHdr"/>
        </w:types>
        <w:behaviors>
          <w:behavior w:val="content"/>
        </w:behaviors>
        <w:guid w:val="{0BB2FFE5-9052-4813-A0F8-B4F01142B41C}"/>
      </w:docPartPr>
      <w:docPartBody>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Salstentamen (IG/G/VG)</w:t>
          </w:r>
          <w:r w:rsidRPr="00A32A8A">
            <w:rPr>
              <w:rStyle w:val="Formatmall1"/>
              <w:color w:val="808080" w:themeColor="background1" w:themeShade="80"/>
            </w:rPr>
            <w:br/>
            <w:t>1 inlämningsuppgift (IG/G/VG)</w:t>
          </w:r>
          <w:r w:rsidRPr="00A32A8A">
            <w:rPr>
              <w:rStyle w:val="Formatmall1"/>
              <w:color w:val="808080" w:themeColor="background1" w:themeShade="80"/>
            </w:rPr>
            <w:br/>
            <w:t>1 gruppuppgifter vilken ska redovisas skriftligen (IG/G)</w:t>
          </w:r>
        </w:p>
        <w:p w:rsidR="00337EC3" w:rsidRDefault="004B2252">
          <w:pPr>
            <w:pStyle w:val="54A0BF84AB1F479ABC5B7488BDDB713E"/>
          </w:pPr>
          <w:r>
            <w:rPr>
              <w:color w:val="808080" w:themeColor="background1" w:themeShade="80"/>
            </w:rP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sidRPr="00A32A8A">
            <w:rPr>
              <w:rStyle w:val="Formatmall1"/>
            </w:rPr>
            <w:br/>
          </w:r>
          <w:r w:rsidRPr="00A32A8A">
            <w:rPr>
              <w:rStyle w:val="Formatmall1"/>
              <w:i/>
              <w:iCs/>
              <w:color w:val="808080" w:themeColor="background1" w:themeShade="80"/>
              <w:sz w:val="20"/>
              <w:szCs w:val="20"/>
            </w:rPr>
            <w:t>Klicka i det här området för att byta ut texten.</w:t>
          </w:r>
        </w:p>
      </w:docPartBody>
    </w:docPart>
    <w:docPart>
      <w:docPartPr>
        <w:name w:val="B623AF88A3574F6AA50507538AEF39FF"/>
        <w:category>
          <w:name w:val="Allmänt"/>
          <w:gallery w:val="placeholder"/>
        </w:category>
        <w:types>
          <w:type w:val="bbPlcHdr"/>
        </w:types>
        <w:behaviors>
          <w:behavior w:val="content"/>
        </w:behaviors>
        <w:guid w:val="{9DFAE7CD-0546-4E79-8693-EFFD581C40CB}"/>
      </w:docPartPr>
      <w:docPartBody>
        <w:p w:rsidR="00AA545E" w:rsidRPr="00A32A8A" w:rsidRDefault="004B2252" w:rsidP="00A32A8A">
          <w:pPr>
            <w:rPr>
              <w:rStyle w:val="Formatmall1"/>
              <w:color w:val="808080" w:themeColor="background1" w:themeShade="80"/>
            </w:rPr>
          </w:pPr>
          <w:r w:rsidRPr="00A32A8A">
            <w:rPr>
              <w:rStyle w:val="Formatmall1"/>
              <w:color w:val="FF0000"/>
            </w:rPr>
            <w:t>Denna del är obligatorisk och måste vara med.</w:t>
          </w:r>
          <w:r w:rsidRPr="00A32A8A">
            <w:rPr>
              <w:rStyle w:val="Formatmall1"/>
              <w:color w:val="808080" w:themeColor="background1" w:themeShade="80"/>
            </w:rPr>
            <w:br/>
            <w:t xml:space="preserve">Här anger du betygskriterier så att det tydligt framgår vad som krävs för att få respektive betyg.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 xml:space="preserve">Klipp ut samtliga mål för kursen och lägg även till ett värdeord för G eller VG för att beskriva till vilken kvalitet den studerande ska utföra målet, exempelvis grundläggande, översiktligt, utförligt eller systematiskt (utgå från beslutade kvalitetsord för G respektive VG). Det ska finnas en progression för målen från G till VG, men kunskaper om eller begrepp som ska redogöras för finns det kanske ingen progression på.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För betyget Godkänd ska den studerande ha uppnått kursens samtliga mål. För betyget Väl Godkänt ska den studerande, utöver kraven för betyget Godkänd uppnå samtliga mål i kolumnen Väl Godkänd.</w:t>
          </w:r>
        </w:p>
        <w:p w:rsidR="00337EC3" w:rsidRDefault="004B2252">
          <w:pPr>
            <w:pStyle w:val="B623AF88A3574F6AA50507538AEF39FF"/>
          </w:pPr>
          <w:r w:rsidRPr="00A32A8A">
            <w:rPr>
              <w:rStyle w:val="Formatmall1"/>
              <w:color w:val="808080" w:themeColor="background1" w:themeShade="80"/>
            </w:rPr>
            <w:t>Icke Godkänd ges till studerande som har fullföljt kursen och genomfört samtliga kunskapskontroller men inte nått alla mål för kursen.</w:t>
          </w:r>
          <w:r w:rsidRPr="00A32A8A">
            <w:rPr>
              <w:rStyle w:val="Formatmall1"/>
              <w:color w:val="808080" w:themeColor="background1" w:themeShade="80"/>
            </w:rPr>
            <w:br/>
          </w:r>
          <w:r w:rsidRPr="00A32A8A">
            <w:rPr>
              <w:rStyle w:val="Formatmall1"/>
              <w:i/>
              <w:iCs/>
              <w:color w:val="808080" w:themeColor="background1" w:themeShade="80"/>
              <w:sz w:val="20"/>
              <w:szCs w:val="20"/>
            </w:rPr>
            <w:t>Klicka i det här området för att ta bort informationstexten.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52"/>
    <w:rsid w:val="00337EC3"/>
    <w:rsid w:val="004B2252"/>
    <w:rsid w:val="006565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DEE03B5BEF9C482F83E17B07E7D41C88">
    <w:name w:val="DEE03B5BEF9C482F83E17B07E7D41C88"/>
  </w:style>
  <w:style w:type="paragraph" w:customStyle="1" w:styleId="8DDA09638E0E4C73B0DDC4C52C5D13E6">
    <w:name w:val="8DDA09638E0E4C73B0DDC4C52C5D13E6"/>
  </w:style>
  <w:style w:type="paragraph" w:customStyle="1" w:styleId="F2F8197E121B4D028DCF1E7E6645A66B">
    <w:name w:val="F2F8197E121B4D028DCF1E7E6645A66B"/>
  </w:style>
  <w:style w:type="paragraph" w:customStyle="1" w:styleId="5628C1BE8E4949C99F7D2FD0537AAFCF">
    <w:name w:val="5628C1BE8E4949C99F7D2FD0537AAFCF"/>
  </w:style>
  <w:style w:type="paragraph" w:customStyle="1" w:styleId="72D10D79C40C4CD1B8FB50A51FE82695">
    <w:name w:val="72D10D79C40C4CD1B8FB50A51FE82695"/>
  </w:style>
  <w:style w:type="paragraph" w:customStyle="1" w:styleId="83085D0F82194566927D80D1E2B599B2">
    <w:name w:val="83085D0F82194566927D80D1E2B599B2"/>
  </w:style>
  <w:style w:type="paragraph" w:customStyle="1" w:styleId="FDCD474486A642E8819C3AE1BC7EE9C2">
    <w:name w:val="FDCD474486A642E8819C3AE1BC7EE9C2"/>
  </w:style>
  <w:style w:type="paragraph" w:customStyle="1" w:styleId="43336B5067984215B19AF1C62BB1F41F">
    <w:name w:val="43336B5067984215B19AF1C62BB1F41F"/>
  </w:style>
  <w:style w:type="paragraph" w:customStyle="1" w:styleId="503C7E784AC44A0C842DB08158FA2619">
    <w:name w:val="503C7E784AC44A0C842DB08158FA2619"/>
  </w:style>
  <w:style w:type="paragraph" w:customStyle="1" w:styleId="CB5FA8E7EE0C47879420832ACF0F6DF4">
    <w:name w:val="CB5FA8E7EE0C47879420832ACF0F6DF4"/>
  </w:style>
  <w:style w:type="paragraph" w:customStyle="1" w:styleId="EB6B89138D2D435F92D1FD6FEA820559">
    <w:name w:val="EB6B89138D2D435F92D1FD6FEA820559"/>
  </w:style>
  <w:style w:type="paragraph" w:customStyle="1" w:styleId="441DBBBA344C442C922524801AB40F2F">
    <w:name w:val="441DBBBA344C442C922524801AB40F2F"/>
  </w:style>
  <w:style w:type="paragraph" w:customStyle="1" w:styleId="0F9EECB52A104C74A186F8BC80C7AE6C">
    <w:name w:val="0F9EECB52A104C74A186F8BC80C7AE6C"/>
  </w:style>
  <w:style w:type="paragraph" w:customStyle="1" w:styleId="035025DB3BAD4582AB8F6D071DBA5940">
    <w:name w:val="035025DB3BAD4582AB8F6D071DBA5940"/>
  </w:style>
  <w:style w:type="paragraph" w:customStyle="1" w:styleId="A5E8540E269E415198CB0C85FC9016C2">
    <w:name w:val="A5E8540E269E415198CB0C85FC9016C2"/>
  </w:style>
  <w:style w:type="paragraph" w:customStyle="1" w:styleId="130AE9B314554C889B6B57C9940BA592">
    <w:name w:val="130AE9B314554C889B6B57C9940BA592"/>
  </w:style>
  <w:style w:type="paragraph" w:customStyle="1" w:styleId="BA4A5BAFE6044DC1A187C7AFAF74A29A">
    <w:name w:val="BA4A5BAFE6044DC1A187C7AFAF74A29A"/>
  </w:style>
  <w:style w:type="paragraph" w:customStyle="1" w:styleId="516F079F205E473C8E4EAE8CF6196B9F">
    <w:name w:val="516F079F205E473C8E4EAE8CF6196B9F"/>
  </w:style>
  <w:style w:type="character" w:customStyle="1" w:styleId="Formatmall1">
    <w:name w:val="Formatmall1"/>
    <w:basedOn w:val="Standardstycketeckensnitt"/>
    <w:uiPriority w:val="1"/>
    <w:rPr>
      <w:color w:val="000000" w:themeColor="text1"/>
    </w:rPr>
  </w:style>
  <w:style w:type="paragraph" w:customStyle="1" w:styleId="54A0BF84AB1F479ABC5B7488BDDB713E">
    <w:name w:val="54A0BF84AB1F479ABC5B7488BDDB713E"/>
  </w:style>
  <w:style w:type="paragraph" w:customStyle="1" w:styleId="B623AF88A3574F6AA50507538AEF39FF">
    <w:name w:val="B623AF88A3574F6AA50507538AEF3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cademedia word_2021">
  <a:themeElements>
    <a:clrScheme name="AcadeMedia ny!">
      <a:dk1>
        <a:srgbClr val="000000"/>
      </a:dk1>
      <a:lt1>
        <a:srgbClr val="FFFFFF"/>
      </a:lt1>
      <a:dk2>
        <a:srgbClr val="2F3843"/>
      </a:dk2>
      <a:lt2>
        <a:srgbClr val="00E1A0"/>
      </a:lt2>
      <a:accent1>
        <a:srgbClr val="00E1A0"/>
      </a:accent1>
      <a:accent2>
        <a:srgbClr val="2F3843"/>
      </a:accent2>
      <a:accent3>
        <a:srgbClr val="FAC771"/>
      </a:accent3>
      <a:accent4>
        <a:srgbClr val="F7DAD1"/>
      </a:accent4>
      <a:accent5>
        <a:srgbClr val="7CFFBD"/>
      </a:accent5>
      <a:accent6>
        <a:srgbClr val="575B66"/>
      </a:accent6>
      <a:hlink>
        <a:srgbClr val="008566"/>
      </a:hlink>
      <a:folHlink>
        <a:srgbClr val="2F384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Instr.Academedia YH_2021" id="{7DE6AB38-FD42-4FF8-99FB-B9F52DE01ECC}" vid="{D4D71D50-DBD7-4B76-B2D5-504245E654C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72EE0ADC522A428279F1C6C57B96FF" ma:contentTypeVersion="13" ma:contentTypeDescription="Skapa ett nytt dokument." ma:contentTypeScope="" ma:versionID="a95c6ef3e511340c2457fcbe2db027fe">
  <xsd:schema xmlns:xsd="http://www.w3.org/2001/XMLSchema" xmlns:xs="http://www.w3.org/2001/XMLSchema" xmlns:p="http://schemas.microsoft.com/office/2006/metadata/properties" xmlns:ns1="http://schemas.microsoft.com/sharepoint/v3" xmlns:ns2="08633c1b-3617-4677-88e4-fa078e1abb36" xmlns:ns3="4c13cf56-8770-44b7-9ee4-06b92f0bc1e4" targetNamespace="http://schemas.microsoft.com/office/2006/metadata/properties" ma:root="true" ma:fieldsID="d7f0311e0d82d85a3ff2097229a2c368" ns1:_="" ns2:_="" ns3:_="">
    <xsd:import namespace="http://schemas.microsoft.com/sharepoint/v3"/>
    <xsd:import namespace="08633c1b-3617-4677-88e4-fa078e1abb36"/>
    <xsd:import namespace="4c13cf56-8770-44b7-9ee4-06b92f0bc1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1:PublishingStartDate" minOccurs="0"/>
                <xsd:element ref="ns1:PublishingExpirationDat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7" nillable="true" ma:displayName="Schemalagt startdatum" ma:description="Schemalagt startdatum är en webbplatskolumn som skapas via publiceringsfunktionen. Den används för att ange datum och tid för när sidan ska visas för besökare på webbplatsen för första gången." ma:internalName="PublishingStartDate">
      <xsd:simpleType>
        <xsd:restriction base="dms:Unknown"/>
      </xsd:simpleType>
    </xsd:element>
    <xsd:element name="PublishingExpirationDate" ma:index="18" nillable="true" ma:displayName="Schemalagt slutdatum" ma:description="Schemalagt slutdatum är en webbplatskolumn som skapas via publiceringsfunktionen. Den används för att ange datum och tid för när sidan inte längre ska visas för besökare på webbplatse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633c1b-3617-4677-88e4-fa078e1abb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13cf56-8770-44b7-9ee4-06b92f0bc1e4"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66362-EDE1-4036-A484-04B8B1E9E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633c1b-3617-4677-88e4-fa078e1abb36"/>
    <ds:schemaRef ds:uri="4c13cf56-8770-44b7-9ee4-06b92f0bc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693D9-3366-4E14-BE44-F11831A8876A}">
  <ds:schemaRefs>
    <ds:schemaRef ds:uri="http://schemas.microsoft.com/sharepoint/v3/contenttype/forms"/>
  </ds:schemaRefs>
</ds:datastoreItem>
</file>

<file path=customXml/itemProps3.xml><?xml version="1.0" encoding="utf-8"?>
<ds:datastoreItem xmlns:ds="http://schemas.openxmlformats.org/officeDocument/2006/customXml" ds:itemID="{72850940-2433-4895-9B28-AB90487EA43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7D34859-E5DB-454F-9FD2-F7EA39A823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Ny Kursplansmall YH_2022_rekommederas av KG</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Shahla Yagoutkar</dc:creator>
  <keywords/>
  <dc:description/>
  <lastModifiedBy>Ludwig Simonsson</lastModifiedBy>
  <revision>3</revision>
  <dcterms:created xsi:type="dcterms:W3CDTF">2022-04-03T13:55:00.0000000Z</dcterms:created>
  <dcterms:modified xsi:type="dcterms:W3CDTF">2022-05-09T09:11:15.9395305Z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0x0101002972EE0ADC522A428279F1C6C57B96FF</vt:lpwstr>
  </property>
</Properties>
</file>