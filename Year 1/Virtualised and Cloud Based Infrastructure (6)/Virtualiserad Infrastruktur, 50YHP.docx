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5242" w:rsidP="399EF145" w:rsidRDefault="00E94F87" w14:paraId="139E05D5" w14:textId="77777777">
      <w:pPr>
        <w:pStyle w:val="Rubrik1"/>
        <w:rPr>
          <w:rFonts w:ascii="Century Gothic" w:hAnsi="Century Gothic" w:eastAsia="Century Gothic" w:cs="Century Gothic" w:asciiTheme="minorAscii" w:hAnsiTheme="minorAscii" w:eastAsiaTheme="minorAscii" w:cstheme="minorAscii"/>
          <w:color w:val="auto"/>
        </w:rPr>
      </w:pPr>
      <w:r w:rsidRPr="399EF145" w:rsidR="00E94F87">
        <w:rPr>
          <w:rFonts w:ascii="Century Gothic" w:hAnsi="Century Gothic" w:eastAsia="Century Gothic" w:cs="Century Gothic" w:asciiTheme="minorAscii" w:hAnsiTheme="minorAscii" w:eastAsiaTheme="minorAscii" w:cstheme="minorAscii"/>
          <w:color w:val="auto"/>
        </w:rPr>
        <w:t>Kursplan</w:t>
      </w:r>
    </w:p>
    <w:p w:rsidR="00E94F87" w:rsidP="399EF145" w:rsidRDefault="00E94F87" w14:paraId="30527028" w14:textId="53866385">
      <w:pPr>
        <w:rPr>
          <w:rStyle w:val="Formatmall1"/>
          <w:rFonts w:ascii="Century Gothic" w:hAnsi="Century Gothic" w:eastAsia="Century Gothic" w:cs="Century Gothic" w:asciiTheme="minorAscii" w:hAnsiTheme="minorAscii" w:eastAsiaTheme="minorAscii" w:cstheme="minorAscii"/>
          <w:color w:val="auto"/>
        </w:rPr>
      </w:pPr>
      <w:r w:rsidRPr="000763A2" w:rsidR="00E94F87">
        <w:rPr>
          <w:b w:val="1"/>
          <w:bCs w:val="1"/>
        </w:rPr>
        <w:t>Utbildning:</w:t>
      </w:r>
      <w:r w:rsidR="00E94F87">
        <w:rPr/>
        <w:t xml:space="preserve"> </w:t>
      </w:r>
      <w:r w:rsidR="00B17B2D">
        <w:rPr>
          <w:rStyle w:val="Formatmall1"/>
        </w:rPr>
        <w:t>IT-säkerhetsutvecklare</w:t>
      </w:r>
      <w:r>
        <w:br/>
      </w:r>
      <w:r w:rsidRPr="000763A2" w:rsidR="000763A2">
        <w:rPr>
          <w:b w:val="1"/>
          <w:bCs w:val="1"/>
        </w:rPr>
        <w:t>Utbildningsnummer:</w:t>
      </w:r>
      <w:r w:rsidR="000763A2">
        <w:rPr/>
        <w:t xml:space="preserve"> </w:t>
      </w:r>
      <w:r w:rsidR="00B17B2D">
        <w:rPr>
          <w:rStyle w:val="Formatmall1"/>
        </w:rPr>
        <w:t>YH01716</w:t>
      </w:r>
      <w:r w:rsidR="000763A2">
        <w:br/>
      </w:r>
      <w:r w:rsidRPr="000763A2" w:rsidR="000763A2">
        <w:rPr>
          <w:b w:val="1"/>
          <w:bCs w:val="1"/>
        </w:rPr>
        <w:t>Omgång:</w:t>
      </w:r>
      <w:r w:rsidR="000763A2">
        <w:rPr/>
        <w:t xml:space="preserve"> </w:t>
      </w:r>
      <w:sdt>
        <w:sdtPr>
          <w:rPr>
            <w:rStyle w:val="Formatmall1"/>
          </w:rPr>
          <w:id w:val="135839228"/>
          <w:placeholder>
            <w:docPart w:val="F2F8197E121B4D028DCF1E7E6645A66B"/>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rPr>
            <w:rStyle w:val="Standardstycketeckensnitt"/>
            <w:i w:val="1"/>
            <w:iCs w:val="1"/>
            <w:color w:val="808080" w:themeColor="background1" w:themeShade="80"/>
            <w:sz w:val="20"/>
            <w:szCs w:val="20"/>
          </w:rPr>
        </w:sdtEndPr>
        <w:sdtContent>
          <w:r w:rsidR="00B17B2D">
            <w:rPr>
              <w:rStyle w:val="Formatmall1"/>
            </w:rPr>
            <w:t>1</w:t>
          </w:r>
        </w:sdtContent>
      </w:sdt>
    </w:p>
    <w:p w:rsidRPr="00E94F87" w:rsidR="00565E86" w:rsidP="399EF145" w:rsidRDefault="00565E86" w14:paraId="65A575B6" w14:textId="77777777">
      <w:pPr>
        <w:rPr>
          <w:rFonts w:ascii="Century Gothic" w:hAnsi="Century Gothic" w:eastAsia="Century Gothic" w:cs="Century Gothic" w:asciiTheme="minorAscii" w:hAnsiTheme="minorAscii" w:eastAsiaTheme="minorAscii" w:cstheme="minorAscii"/>
          <w:color w:val="auto"/>
        </w:rPr>
      </w:pPr>
    </w:p>
    <w:tbl>
      <w:tblPr>
        <w:tblStyle w:val="Tabellrutnt"/>
        <w:tblW w:w="9574" w:type="dxa"/>
        <w:tblLook w:val="04A0" w:firstRow="1" w:lastRow="0" w:firstColumn="1" w:lastColumn="0" w:noHBand="0" w:noVBand="1"/>
      </w:tblPr>
      <w:tblGrid>
        <w:gridCol w:w="4786"/>
        <w:gridCol w:w="4788"/>
      </w:tblGrid>
      <w:tr w:rsidR="00C93D91" w:rsidTr="399EF145" w14:paraId="4A061AF7" w14:textId="77777777">
        <w:trPr>
          <w:trHeight w:val="653"/>
        </w:trPr>
        <w:tc>
          <w:tcPr>
            <w:tcW w:w="9574" w:type="dxa"/>
            <w:gridSpan w:val="2"/>
            <w:tcMar/>
          </w:tcPr>
          <w:p w:rsidRPr="00C93D91" w:rsidR="00C93D91" w:rsidP="399EF145" w:rsidRDefault="00C93D91" w14:paraId="17A1B663" w14:textId="77777777">
            <w:pPr>
              <w:rPr>
                <w:rFonts w:ascii="Century Gothic" w:hAnsi="Century Gothic" w:eastAsia="Century Gothic" w:cs="Century Gothic" w:asciiTheme="minorAscii" w:hAnsiTheme="minorAscii" w:eastAsiaTheme="minorAscii" w:cstheme="minorAscii"/>
                <w:b w:val="1"/>
                <w:bCs w:val="1"/>
                <w:color w:val="auto"/>
              </w:rPr>
            </w:pPr>
            <w:r w:rsidRPr="399EF145" w:rsidR="00C93D91">
              <w:rPr>
                <w:rFonts w:ascii="Century Gothic" w:hAnsi="Century Gothic" w:eastAsia="Century Gothic" w:cs="Century Gothic" w:asciiTheme="minorAscii" w:hAnsiTheme="minorAscii" w:eastAsiaTheme="minorAscii" w:cstheme="minorAscii"/>
                <w:b w:val="1"/>
                <w:bCs w:val="1"/>
                <w:color w:val="auto"/>
              </w:rPr>
              <w:t>Kurs</w:t>
            </w:r>
          </w:p>
          <w:p w:rsidR="00C93D91" w:rsidP="399EF145" w:rsidRDefault="00C93D91" w14:paraId="31DEC3B1" w14:textId="44C516B5">
            <w:pPr>
              <w:pStyle w:val="Normal"/>
              <w:bidi w:val="0"/>
              <w:spacing w:before="0" w:beforeAutospacing="off" w:after="0" w:afterAutospacing="off" w:line="259" w:lineRule="auto"/>
              <w:ind w:left="0" w:right="0"/>
              <w:jc w:val="left"/>
              <w:rPr>
                <w:rStyle w:val="Formatmall1"/>
                <w:rFonts w:ascii="Century Gothic" w:hAnsi="Century Gothic" w:eastAsia="Century Gothic" w:cs="Century Gothic" w:asciiTheme="minorAscii" w:hAnsiTheme="minorAscii" w:eastAsiaTheme="minorAscii" w:cstheme="minorAscii"/>
                <w:color w:val="auto"/>
              </w:rPr>
            </w:pPr>
            <w:proofErr w:type="spellStart"/>
            <w:r w:rsidRPr="399EF145" w:rsidR="399EF145">
              <w:rPr>
                <w:rStyle w:val="Formatmall1"/>
                <w:rFonts w:ascii="Century Gothic" w:hAnsi="Century Gothic" w:eastAsia="Century Gothic" w:cs="Century Gothic" w:asciiTheme="minorAscii" w:hAnsiTheme="minorAscii" w:eastAsiaTheme="minorAscii" w:cstheme="minorAscii"/>
                <w:color w:val="auto"/>
              </w:rPr>
              <w:t>Virtualiserad</w:t>
            </w:r>
            <w:proofErr w:type="spellEnd"/>
            <w:r w:rsidRPr="399EF145" w:rsidR="399EF145">
              <w:rPr>
                <w:rStyle w:val="Formatmall1"/>
                <w:rFonts w:ascii="Century Gothic" w:hAnsi="Century Gothic" w:eastAsia="Century Gothic" w:cs="Century Gothic" w:asciiTheme="minorAscii" w:hAnsiTheme="minorAscii" w:eastAsiaTheme="minorAscii" w:cstheme="minorAscii"/>
                <w:color w:val="auto"/>
              </w:rPr>
              <w:t xml:space="preserve"> Infrastruktur</w:t>
            </w:r>
          </w:p>
        </w:tc>
      </w:tr>
      <w:tr w:rsidR="00C93D91" w:rsidTr="399EF145" w14:paraId="3DE12C96" w14:textId="77777777">
        <w:trPr>
          <w:trHeight w:val="619"/>
        </w:trPr>
        <w:tc>
          <w:tcPr>
            <w:tcW w:w="4786" w:type="dxa"/>
            <w:tcMar/>
          </w:tcPr>
          <w:p w:rsidRPr="00C93D91" w:rsidR="00182414" w:rsidP="399EF145" w:rsidRDefault="00182414" w14:paraId="67456260" w14:textId="77777777">
            <w:pPr>
              <w:rPr>
                <w:rFonts w:ascii="Century Gothic" w:hAnsi="Century Gothic" w:eastAsia="Century Gothic" w:cs="Century Gothic" w:asciiTheme="minorAscii" w:hAnsiTheme="minorAscii" w:eastAsiaTheme="minorAscii" w:cstheme="minorAscii"/>
                <w:b w:val="1"/>
                <w:bCs w:val="1"/>
                <w:color w:val="auto"/>
              </w:rPr>
            </w:pPr>
            <w:proofErr w:type="spellStart"/>
            <w:r w:rsidRPr="399EF145" w:rsidR="00182414">
              <w:rPr>
                <w:rFonts w:ascii="Century Gothic" w:hAnsi="Century Gothic" w:eastAsia="Century Gothic" w:cs="Century Gothic" w:asciiTheme="minorAscii" w:hAnsiTheme="minorAscii" w:eastAsiaTheme="minorAscii" w:cstheme="minorAscii"/>
                <w:b w:val="1"/>
                <w:bCs w:val="1"/>
                <w:color w:val="auto"/>
              </w:rPr>
              <w:t>Yh</w:t>
            </w:r>
            <w:proofErr w:type="spellEnd"/>
            <w:r w:rsidRPr="399EF145" w:rsidR="00182414">
              <w:rPr>
                <w:rFonts w:ascii="Century Gothic" w:hAnsi="Century Gothic" w:eastAsia="Century Gothic" w:cs="Century Gothic" w:asciiTheme="minorAscii" w:hAnsiTheme="minorAscii" w:eastAsiaTheme="minorAscii" w:cstheme="minorAscii"/>
                <w:b w:val="1"/>
                <w:bCs w:val="1"/>
                <w:color w:val="auto"/>
              </w:rPr>
              <w:t>-poäng</w:t>
            </w:r>
          </w:p>
          <w:p w:rsidR="00C93D91" w:rsidP="399EF145" w:rsidRDefault="00182414" w14:paraId="6BDBE53F" w14:textId="7EE885C9">
            <w:pPr>
              <w:rPr>
                <w:rStyle w:val="Formatmall1"/>
                <w:rFonts w:ascii="Century Gothic" w:hAnsi="Century Gothic" w:eastAsia="Century Gothic" w:cs="Century Gothic" w:asciiTheme="minorAscii" w:hAnsiTheme="minorAscii" w:eastAsiaTheme="minorAscii" w:cstheme="minorAscii"/>
                <w:color w:val="auto"/>
              </w:rPr>
            </w:pPr>
            <w:r w:rsidRPr="399EF145" w:rsidR="399EF145">
              <w:rPr>
                <w:rStyle w:val="Formatmall1"/>
                <w:rFonts w:ascii="Century Gothic" w:hAnsi="Century Gothic" w:eastAsia="Century Gothic" w:cs="Century Gothic" w:asciiTheme="minorAscii" w:hAnsiTheme="minorAscii" w:eastAsiaTheme="minorAscii" w:cstheme="minorAscii"/>
                <w:color w:val="auto"/>
              </w:rPr>
              <w:t>50YHP</w:t>
            </w:r>
          </w:p>
        </w:tc>
        <w:tc>
          <w:tcPr>
            <w:tcW w:w="4787" w:type="dxa"/>
            <w:tcMar/>
          </w:tcPr>
          <w:p w:rsidRPr="00C93D91" w:rsidR="00182414" w:rsidP="399EF145" w:rsidRDefault="00182414" w14:paraId="6DF6A310" w14:textId="77777777">
            <w:pPr>
              <w:rPr>
                <w:rFonts w:ascii="Century Gothic" w:hAnsi="Century Gothic" w:eastAsia="Century Gothic" w:cs="Century Gothic" w:asciiTheme="minorAscii" w:hAnsiTheme="minorAscii" w:eastAsiaTheme="minorAscii" w:cstheme="minorAscii"/>
                <w:b w:val="1"/>
                <w:bCs w:val="1"/>
                <w:color w:val="auto"/>
              </w:rPr>
            </w:pPr>
            <w:r w:rsidRPr="399EF145" w:rsidR="00182414">
              <w:rPr>
                <w:rFonts w:ascii="Century Gothic" w:hAnsi="Century Gothic" w:eastAsia="Century Gothic" w:cs="Century Gothic" w:asciiTheme="minorAscii" w:hAnsiTheme="minorAscii" w:eastAsiaTheme="minorAscii" w:cstheme="minorAscii"/>
                <w:b w:val="1"/>
                <w:bCs w:val="1"/>
                <w:color w:val="auto"/>
              </w:rPr>
              <w:t>Framtagen och granskad av</w:t>
            </w:r>
          </w:p>
          <w:p w:rsidR="00C93D91" w:rsidP="399EF145" w:rsidRDefault="00B17B2D" w14:paraId="29DA7C59" w14:textId="1CFD7C9E">
            <w:pPr>
              <w:rPr>
                <w:rStyle w:val="Formatmall1"/>
                <w:rFonts w:ascii="Century Gothic" w:hAnsi="Century Gothic" w:eastAsia="Century Gothic" w:cs="Century Gothic" w:asciiTheme="minorAscii" w:hAnsiTheme="minorAscii" w:eastAsiaTheme="minorAscii" w:cstheme="minorAscii"/>
                <w:color w:val="auto"/>
              </w:rPr>
            </w:pPr>
            <w:r w:rsidRPr="399EF145" w:rsidR="00B17B2D">
              <w:rPr>
                <w:rStyle w:val="Formatmall1"/>
                <w:rFonts w:ascii="Century Gothic" w:hAnsi="Century Gothic" w:eastAsia="Century Gothic" w:cs="Century Gothic" w:asciiTheme="minorAscii" w:hAnsiTheme="minorAscii" w:eastAsiaTheme="minorAscii" w:cstheme="minorAscii"/>
                <w:color w:val="auto"/>
              </w:rPr>
              <w:t xml:space="preserve">Stefan Olsson (RUC), </w:t>
            </w:r>
            <w:proofErr w:type="spellStart"/>
            <w:r w:rsidRPr="399EF145" w:rsidR="00B17B2D">
              <w:rPr>
                <w:rStyle w:val="Formatmall1"/>
                <w:rFonts w:ascii="Century Gothic" w:hAnsi="Century Gothic" w:eastAsia="Century Gothic" w:cs="Century Gothic" w:asciiTheme="minorAscii" w:hAnsiTheme="minorAscii" w:eastAsiaTheme="minorAscii" w:cstheme="minorAscii"/>
                <w:color w:val="auto"/>
              </w:rPr>
              <w:t>Shahla</w:t>
            </w:r>
            <w:proofErr w:type="spellEnd"/>
            <w:r w:rsidRPr="399EF145" w:rsidR="00B17B2D">
              <w:rPr>
                <w:rStyle w:val="Formatmall1"/>
                <w:rFonts w:ascii="Century Gothic" w:hAnsi="Century Gothic" w:eastAsia="Century Gothic" w:cs="Century Gothic" w:asciiTheme="minorAscii" w:hAnsiTheme="minorAscii" w:eastAsiaTheme="minorAscii" w:cstheme="minorAscii"/>
                <w:color w:val="auto"/>
              </w:rPr>
              <w:t xml:space="preserve"> </w:t>
            </w:r>
            <w:proofErr w:type="spellStart"/>
            <w:r w:rsidRPr="399EF145" w:rsidR="00B17B2D">
              <w:rPr>
                <w:rStyle w:val="Formatmall1"/>
                <w:rFonts w:ascii="Century Gothic" w:hAnsi="Century Gothic" w:eastAsia="Century Gothic" w:cs="Century Gothic" w:asciiTheme="minorAscii" w:hAnsiTheme="minorAscii" w:eastAsiaTheme="minorAscii" w:cstheme="minorAscii"/>
                <w:color w:val="auto"/>
              </w:rPr>
              <w:t>Yagoutkar</w:t>
            </w:r>
            <w:proofErr w:type="spellEnd"/>
            <w:r w:rsidRPr="399EF145" w:rsidR="00B17B2D">
              <w:rPr>
                <w:rStyle w:val="Formatmall1"/>
                <w:rFonts w:ascii="Century Gothic" w:hAnsi="Century Gothic" w:eastAsia="Century Gothic" w:cs="Century Gothic" w:asciiTheme="minorAscii" w:hAnsiTheme="minorAscii" w:eastAsiaTheme="minorAscii" w:cstheme="minorAscii"/>
                <w:color w:val="auto"/>
              </w:rPr>
              <w:t>(UL)</w:t>
            </w:r>
          </w:p>
        </w:tc>
      </w:tr>
      <w:tr w:rsidR="00C93D91" w:rsidTr="399EF145" w14:paraId="515515A5" w14:textId="77777777">
        <w:trPr>
          <w:trHeight w:val="301"/>
        </w:trPr>
        <w:tc>
          <w:tcPr>
            <w:tcW w:w="4786" w:type="dxa"/>
            <w:tcMar/>
          </w:tcPr>
          <w:p w:rsidRPr="00C93D91" w:rsidR="00C93D91" w:rsidP="399EF145" w:rsidRDefault="00C93D91" w14:paraId="0278508F" w14:textId="77777777">
            <w:pPr>
              <w:rPr>
                <w:rFonts w:ascii="Century Gothic" w:hAnsi="Century Gothic" w:eastAsia="Century Gothic" w:cs="Century Gothic" w:asciiTheme="minorAscii" w:hAnsiTheme="minorAscii" w:eastAsiaTheme="minorAscii" w:cstheme="minorAscii"/>
                <w:b w:val="1"/>
                <w:bCs w:val="1"/>
                <w:color w:val="auto"/>
              </w:rPr>
            </w:pPr>
            <w:r w:rsidRPr="399EF145" w:rsidR="00C93D91">
              <w:rPr>
                <w:rFonts w:ascii="Century Gothic" w:hAnsi="Century Gothic" w:eastAsia="Century Gothic" w:cs="Century Gothic" w:asciiTheme="minorAscii" w:hAnsiTheme="minorAscii" w:eastAsiaTheme="minorAscii" w:cstheme="minorAscii"/>
                <w:b w:val="1"/>
                <w:bCs w:val="1"/>
                <w:color w:val="auto"/>
              </w:rPr>
              <w:t>Utgåva</w:t>
            </w:r>
          </w:p>
          <w:sdt>
            <w:sdtPr>
              <w:rPr>
                <w:rStyle w:val="Formatmall1"/>
              </w:rPr>
              <w:id w:val="-1421178702"/>
              <w:placeholder>
                <w:docPart w:val="FDCD474486A642E8819C3AE1BC7EE9C2"/>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dropDownList>
            </w:sdtPr>
            <w:sdtEndPr>
              <w:rPr>
                <w:rStyle w:val="Standardstycketeckensnitt"/>
                <w:color w:val="auto"/>
              </w:rPr>
            </w:sdtEndPr>
            <w:sdtContent>
              <w:p w:rsidR="00C93D91" w:rsidP="399EF145" w:rsidRDefault="00B17B2D" w14:paraId="5CB73E29" w14:textId="729E1C9B">
                <w:pPr>
                  <w:rPr>
                    <w:rStyle w:val="Formatmall1"/>
                    <w:rFonts w:ascii="Century Gothic" w:hAnsi="Century Gothic" w:eastAsia="Century Gothic" w:cs="Century Gothic" w:asciiTheme="minorAscii" w:hAnsiTheme="minorAscii" w:eastAsiaTheme="minorAscii" w:cstheme="minorAscii"/>
                    <w:color w:val="auto"/>
                  </w:rPr>
                </w:pPr>
                <w:r w:rsidRPr="399EF145" w:rsidR="00B17B2D">
                  <w:rPr>
                    <w:rStyle w:val="Formatmall1"/>
                  </w:rPr>
                  <w:t>1</w:t>
                </w:r>
              </w:p>
            </w:sdtContent>
          </w:sdt>
        </w:tc>
        <w:tc>
          <w:tcPr>
            <w:tcW w:w="4787" w:type="dxa"/>
            <w:tcMar/>
          </w:tcPr>
          <w:p w:rsidR="00C93D91" w:rsidP="399EF145" w:rsidRDefault="00182414" w14:paraId="7CD89E48" w14:textId="77777777">
            <w:pPr>
              <w:rPr>
                <w:rFonts w:ascii="Century Gothic" w:hAnsi="Century Gothic" w:eastAsia="Century Gothic" w:cs="Century Gothic" w:asciiTheme="minorAscii" w:hAnsiTheme="minorAscii" w:eastAsiaTheme="minorAscii" w:cstheme="minorAscii"/>
                <w:b w:val="1"/>
                <w:bCs w:val="1"/>
                <w:color w:val="auto"/>
              </w:rPr>
            </w:pPr>
            <w:r w:rsidRPr="399EF145" w:rsidR="00182414">
              <w:rPr>
                <w:rFonts w:ascii="Century Gothic" w:hAnsi="Century Gothic" w:eastAsia="Century Gothic" w:cs="Century Gothic" w:asciiTheme="minorAscii" w:hAnsiTheme="minorAscii" w:eastAsiaTheme="minorAscii" w:cstheme="minorAscii"/>
                <w:b w:val="1"/>
                <w:bCs w:val="1"/>
                <w:color w:val="auto"/>
              </w:rPr>
              <w:t>Fastställd av Ledningsgruppen</w:t>
            </w:r>
          </w:p>
          <w:sdt>
            <w:sdtPr>
              <w:rPr>
                <w:rStyle w:val="Formatmall1"/>
              </w:rPr>
              <w:id w:val="-594707648"/>
              <w:placeholder>
                <w:docPart w:val="43336B5067984215B19AF1C62BB1F41F"/>
              </w:placeholder>
              <w:showingPlcHdr/>
              <w:date>
                <w:dateFormat w:val="yyyy-MM-dd"/>
                <w:lid w:val="sv-SE"/>
                <w:storeMappedDataAs w:val="dateTime"/>
                <w:calendar w:val="gregorian"/>
              </w:date>
            </w:sdtPr>
            <w:sdtEndPr>
              <w:rPr>
                <w:rStyle w:val="Standardstycketeckensnitt"/>
                <w:color w:val="auto"/>
              </w:rPr>
            </w:sdtEndPr>
            <w:sdtContent>
              <w:p w:rsidR="00182414" w:rsidP="399EF145" w:rsidRDefault="00182414" w14:paraId="1D3D3CE0" w14:textId="77777777">
                <w:pPr>
                  <w:rPr>
                    <w:rStyle w:val="Platshllartext"/>
                    <w:rFonts w:ascii="Century Gothic" w:hAnsi="Century Gothic" w:eastAsia="Century Gothic" w:cs="Century Gothic" w:asciiTheme="minorAscii" w:hAnsiTheme="minorAscii" w:eastAsiaTheme="minorAscii" w:cstheme="minorAscii"/>
                    <w:i w:val="1"/>
                    <w:iCs w:val="1"/>
                    <w:color w:val="auto"/>
                    <w:sz w:val="20"/>
                    <w:szCs w:val="20"/>
                  </w:rPr>
                </w:pPr>
                <w:r w:rsidRPr="399EF145" w:rsidR="00182414">
                  <w:rPr>
                    <w:rStyle w:val="Platshllartext"/>
                    <w:i w:val="1"/>
                    <w:iCs w:val="1"/>
                    <w:color w:val="808080" w:themeColor="background1" w:themeTint="FF" w:themeShade="80"/>
                    <w:sz w:val="20"/>
                    <w:szCs w:val="20"/>
                  </w:rPr>
                  <w:t xml:space="preserve">Klicka här för att </w:t>
                </w:r>
                <w:r w:rsidRPr="399EF145" w:rsidR="00B53572">
                  <w:rPr>
                    <w:rStyle w:val="Platshllartext"/>
                    <w:i w:val="1"/>
                    <w:iCs w:val="1"/>
                    <w:color w:val="808080" w:themeColor="background1" w:themeTint="FF" w:themeShade="80"/>
                    <w:sz w:val="20"/>
                    <w:szCs w:val="20"/>
                  </w:rPr>
                  <w:t>välja</w:t>
                </w:r>
                <w:r w:rsidRPr="399EF145" w:rsidR="00182414">
                  <w:rPr>
                    <w:rStyle w:val="Platshllartext"/>
                    <w:i w:val="1"/>
                    <w:iCs w:val="1"/>
                    <w:color w:val="808080" w:themeColor="background1" w:themeTint="FF" w:themeShade="80"/>
                    <w:sz w:val="20"/>
                    <w:szCs w:val="20"/>
                  </w:rPr>
                  <w:t xml:space="preserve"> datum.</w:t>
                </w:r>
              </w:p>
            </w:sdtContent>
          </w:sdt>
        </w:tc>
      </w:tr>
      <w:tr w:rsidR="00C93D91" w:rsidTr="399EF145" w14:paraId="093960D7" w14:textId="77777777">
        <w:trPr>
          <w:trHeight w:val="301"/>
        </w:trPr>
        <w:tc>
          <w:tcPr>
            <w:tcW w:w="4786" w:type="dxa"/>
            <w:tcMar/>
          </w:tcPr>
          <w:p w:rsidRPr="00C93D91" w:rsidR="00C93D91" w:rsidP="399EF145" w:rsidRDefault="00F51CFD" w14:paraId="482C4497" w14:textId="77777777">
            <w:pPr>
              <w:rPr>
                <w:rFonts w:ascii="Century Gothic" w:hAnsi="Century Gothic" w:eastAsia="Century Gothic" w:cs="Century Gothic" w:asciiTheme="minorAscii" w:hAnsiTheme="minorAscii" w:eastAsiaTheme="minorAscii" w:cstheme="minorAscii"/>
                <w:b w:val="1"/>
                <w:bCs w:val="1"/>
                <w:color w:val="auto"/>
              </w:rPr>
            </w:pPr>
            <w:r w:rsidRPr="399EF145" w:rsidR="00F51CFD">
              <w:rPr>
                <w:rFonts w:ascii="Century Gothic" w:hAnsi="Century Gothic" w:eastAsia="Century Gothic" w:cs="Century Gothic" w:asciiTheme="minorAscii" w:hAnsiTheme="minorAscii" w:eastAsiaTheme="minorAscii" w:cstheme="minorAscii"/>
                <w:b w:val="1"/>
                <w:bCs w:val="1"/>
                <w:color w:val="auto"/>
              </w:rPr>
              <w:t>Huvudsakligt s</w:t>
            </w:r>
            <w:r w:rsidRPr="399EF145" w:rsidR="00C93D91">
              <w:rPr>
                <w:rFonts w:ascii="Century Gothic" w:hAnsi="Century Gothic" w:eastAsia="Century Gothic" w:cs="Century Gothic" w:asciiTheme="minorAscii" w:hAnsiTheme="minorAscii" w:eastAsiaTheme="minorAscii" w:cstheme="minorAscii"/>
                <w:b w:val="1"/>
                <w:bCs w:val="1"/>
                <w:color w:val="auto"/>
              </w:rPr>
              <w:t>pråk</w:t>
            </w:r>
          </w:p>
          <w:p w:rsidR="00C93D91" w:rsidP="399EF145" w:rsidRDefault="000D599D" w14:paraId="6550330A" w14:textId="6A247287">
            <w:pPr>
              <w:rPr>
                <w:rStyle w:val="Formatmall1"/>
                <w:rFonts w:ascii="Century Gothic" w:hAnsi="Century Gothic" w:eastAsia="Century Gothic" w:cs="Century Gothic" w:asciiTheme="minorAscii" w:hAnsiTheme="minorAscii" w:eastAsiaTheme="minorAscii" w:cstheme="minorAscii"/>
                <w:color w:val="auto"/>
              </w:rPr>
            </w:pPr>
            <w:r w:rsidRPr="399EF145" w:rsidR="399EF145">
              <w:rPr>
                <w:rStyle w:val="Formatmall1"/>
                <w:rFonts w:ascii="Century Gothic" w:hAnsi="Century Gothic" w:eastAsia="Century Gothic" w:cs="Century Gothic" w:asciiTheme="minorAscii" w:hAnsiTheme="minorAscii" w:eastAsiaTheme="minorAscii" w:cstheme="minorAscii"/>
                <w:color w:val="auto"/>
              </w:rPr>
              <w:t>Svenska, Engelska</w:t>
            </w:r>
          </w:p>
        </w:tc>
        <w:tc>
          <w:tcPr>
            <w:tcW w:w="4787" w:type="dxa"/>
            <w:tcMar/>
          </w:tcPr>
          <w:p w:rsidRPr="00C93D91" w:rsidR="00C93D91" w:rsidP="399EF145" w:rsidRDefault="00C93D91" w14:paraId="50C2ECD6" w14:textId="77777777">
            <w:pPr>
              <w:rPr>
                <w:rFonts w:ascii="Century Gothic" w:hAnsi="Century Gothic" w:eastAsia="Century Gothic" w:cs="Century Gothic" w:asciiTheme="minorAscii" w:hAnsiTheme="minorAscii" w:eastAsiaTheme="minorAscii" w:cstheme="minorAscii"/>
                <w:b w:val="1"/>
                <w:bCs w:val="1"/>
                <w:color w:val="auto"/>
              </w:rPr>
            </w:pPr>
            <w:r w:rsidRPr="399EF145" w:rsidR="00C93D91">
              <w:rPr>
                <w:rFonts w:ascii="Century Gothic" w:hAnsi="Century Gothic" w:eastAsia="Century Gothic" w:cs="Century Gothic" w:asciiTheme="minorAscii" w:hAnsiTheme="minorAscii" w:eastAsiaTheme="minorAscii" w:cstheme="minorAscii"/>
                <w:b w:val="1"/>
                <w:bCs w:val="1"/>
                <w:color w:val="auto"/>
              </w:rPr>
              <w:t>Förkunskaper</w:t>
            </w:r>
          </w:p>
          <w:p w:rsidR="00C93D91" w:rsidP="399EF145" w:rsidRDefault="003312FA" w14:paraId="61049E4A" w14:textId="06936B40">
            <w:pPr>
              <w:rPr>
                <w:rStyle w:val="Formatmall1"/>
                <w:rFonts w:ascii="Century Gothic" w:hAnsi="Century Gothic" w:eastAsia="Century Gothic" w:cs="Century Gothic" w:asciiTheme="minorAscii" w:hAnsiTheme="minorAscii" w:eastAsiaTheme="minorAscii" w:cstheme="minorAscii"/>
                <w:color w:val="auto"/>
              </w:rPr>
            </w:pPr>
            <w:r w:rsidRPr="399EF145" w:rsidR="399EF145">
              <w:rPr>
                <w:rStyle w:val="Formatmall1"/>
                <w:rFonts w:ascii="Century Gothic" w:hAnsi="Century Gothic" w:eastAsia="Century Gothic" w:cs="Century Gothic" w:asciiTheme="minorAscii" w:hAnsiTheme="minorAscii" w:eastAsiaTheme="minorAscii" w:cstheme="minorAscii"/>
                <w:color w:val="auto"/>
              </w:rPr>
              <w:t>Saknas</w:t>
            </w:r>
          </w:p>
        </w:tc>
      </w:tr>
    </w:tbl>
    <w:p w:rsidR="00E94F87" w:rsidP="399EF145" w:rsidRDefault="00E94F87" w14:paraId="7944D76B" w14:textId="77777777">
      <w:pPr>
        <w:rPr>
          <w:rFonts w:ascii="Century Gothic" w:hAnsi="Century Gothic" w:eastAsia="Century Gothic" w:cs="Century Gothic" w:asciiTheme="minorAscii" w:hAnsiTheme="minorAscii" w:eastAsiaTheme="minorAscii" w:cstheme="minorAscii"/>
          <w:color w:val="auto"/>
        </w:rPr>
      </w:pPr>
    </w:p>
    <w:p w:rsidR="00D63143" w:rsidP="399EF145" w:rsidRDefault="00D63143" w14:paraId="6109105E" w14:textId="77777777">
      <w:pPr>
        <w:rPr>
          <w:rFonts w:ascii="Century Gothic" w:hAnsi="Century Gothic" w:eastAsia="Century Gothic" w:cs="Century Gothic" w:asciiTheme="minorAscii" w:hAnsiTheme="minorAscii" w:eastAsiaTheme="minorAscii" w:cstheme="minorAscii"/>
          <w:color w:val="auto"/>
        </w:rPr>
      </w:pPr>
    </w:p>
    <w:p w:rsidR="000D47CA" w:rsidP="399EF145" w:rsidRDefault="00E94F87" w14:paraId="33C5C097" w14:textId="77777777">
      <w:pPr>
        <w:pStyle w:val="Rubrik2"/>
        <w:rPr>
          <w:rFonts w:ascii="Century Gothic" w:hAnsi="Century Gothic" w:eastAsia="Century Gothic" w:cs="Century Gothic" w:asciiTheme="minorAscii" w:hAnsiTheme="minorAscii" w:eastAsiaTheme="minorAscii" w:cstheme="minorAscii"/>
          <w:color w:val="auto"/>
        </w:rPr>
      </w:pPr>
      <w:r w:rsidRPr="399EF145" w:rsidR="00E94F87">
        <w:rPr>
          <w:rFonts w:ascii="Century Gothic" w:hAnsi="Century Gothic" w:eastAsia="Century Gothic" w:cs="Century Gothic" w:asciiTheme="minorAscii" w:hAnsiTheme="minorAscii" w:eastAsiaTheme="minorAscii" w:cstheme="minorAscii"/>
          <w:color w:val="auto"/>
        </w:rPr>
        <w:t>Kursens huvudsakliga innehåll</w:t>
      </w:r>
    </w:p>
    <w:p w:rsidR="399EF145" w:rsidP="399EF145" w:rsidRDefault="399EF145" w14:paraId="3A3501C4" w14:textId="2D3FEFF6">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399EF145" w:rsidR="399EF14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Kursen syftar till att den studerande utvecklar kunskaper inom </w:t>
      </w:r>
      <w:proofErr w:type="spellStart"/>
      <w:r w:rsidRPr="399EF145" w:rsidR="399EF14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virtualiserad</w:t>
      </w:r>
      <w:proofErr w:type="spellEnd"/>
      <w:r w:rsidRPr="399EF145" w:rsidR="399EF14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 infrastruktur som krävs för att kunna arbeta som IT-säkerhetsutvecklare.</w:t>
      </w:r>
    </w:p>
    <w:p w:rsidRPr="00E94F87" w:rsidR="00E94F87" w:rsidP="399EF145" w:rsidRDefault="00E94F87" w14:paraId="0AF1252B" w14:textId="77777777">
      <w:pPr>
        <w:rPr>
          <w:rFonts w:ascii="Century Gothic" w:hAnsi="Century Gothic" w:eastAsia="Century Gothic" w:cs="Century Gothic" w:asciiTheme="minorAscii" w:hAnsiTheme="minorAscii" w:eastAsiaTheme="minorAscii" w:cstheme="minorAscii"/>
          <w:color w:val="auto"/>
        </w:rPr>
      </w:pPr>
      <w:r w:rsidRPr="399EF145" w:rsidR="00E94F87">
        <w:rPr>
          <w:rFonts w:ascii="Century Gothic" w:hAnsi="Century Gothic" w:eastAsia="Century Gothic" w:cs="Century Gothic" w:asciiTheme="minorAscii" w:hAnsiTheme="minorAscii" w:eastAsiaTheme="minorAscii" w:cstheme="minorAscii"/>
          <w:color w:val="auto"/>
        </w:rPr>
        <w:t>Kursen omfattar följande moment</w:t>
      </w:r>
    </w:p>
    <w:p w:rsidR="399EF145" w:rsidP="399EF145" w:rsidRDefault="399EF145" w14:paraId="56E0BC7B" w14:textId="347A1DE5">
      <w:pPr>
        <w:pStyle w:val="Liststycke"/>
        <w:numPr>
          <w:ilvl w:val="0"/>
          <w:numId w:val="26"/>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proofErr w:type="spellStart"/>
      <w:r w:rsidRPr="399EF145" w:rsidR="399EF14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Virtualisering</w:t>
      </w:r>
      <w:proofErr w:type="spellEnd"/>
      <w:r w:rsidRPr="399EF145" w:rsidR="399EF14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 tekniker </w:t>
      </w:r>
    </w:p>
    <w:p w:rsidR="399EF145" w:rsidP="399EF145" w:rsidRDefault="399EF145" w14:paraId="48638942" w14:textId="4D76CC23">
      <w:pPr>
        <w:pStyle w:val="Liststycke"/>
        <w:numPr>
          <w:ilvl w:val="0"/>
          <w:numId w:val="26"/>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399EF145" w:rsidR="399EF14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Molntjänster</w:t>
      </w:r>
    </w:p>
    <w:p w:rsidR="399EF145" w:rsidP="399EF145" w:rsidRDefault="399EF145" w14:paraId="532754D7" w14:textId="1C2DCCCA">
      <w:pPr>
        <w:pStyle w:val="Liststycke"/>
        <w:numPr>
          <w:ilvl w:val="0"/>
          <w:numId w:val="26"/>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399EF145" w:rsidR="399EF14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Delad lagring</w:t>
      </w:r>
    </w:p>
    <w:p w:rsidR="399EF145" w:rsidP="399EF145" w:rsidRDefault="399EF145" w14:paraId="3C73C958" w14:textId="2B849F27">
      <w:pPr>
        <w:pStyle w:val="Liststycke"/>
        <w:numPr>
          <w:ilvl w:val="0"/>
          <w:numId w:val="26"/>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399EF145" w:rsidR="399EF14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Virtuella nätverk, maskiner</w:t>
      </w:r>
    </w:p>
    <w:p w:rsidR="399EF145" w:rsidP="399EF145" w:rsidRDefault="399EF145" w14:paraId="0003CFE2" w14:textId="645305FF">
      <w:pPr>
        <w:pStyle w:val="Liststycke"/>
        <w:numPr>
          <w:ilvl w:val="0"/>
          <w:numId w:val="26"/>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399EF145" w:rsidR="399EF14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Säkerhetsadministration </w:t>
      </w:r>
    </w:p>
    <w:p w:rsidR="399EF145" w:rsidP="399EF145" w:rsidRDefault="399EF145" w14:paraId="1CD7182F" w14:textId="2BD563BC">
      <w:pPr>
        <w:pStyle w:val="Liststycke"/>
        <w:numPr>
          <w:ilvl w:val="0"/>
          <w:numId w:val="26"/>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399EF145" w:rsidR="399EF14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Säkerhetsfunktioner</w:t>
      </w:r>
    </w:p>
    <w:p w:rsidRPr="00B53572" w:rsidR="00B53572" w:rsidP="399EF145" w:rsidRDefault="00E94F87" w14:paraId="19375931" w14:textId="77777777">
      <w:pPr>
        <w:pStyle w:val="Rubrik2"/>
        <w:rPr>
          <w:rStyle w:val="Rubrik2Char"/>
          <w:rFonts w:ascii="Century Gothic" w:hAnsi="Century Gothic" w:eastAsia="Century Gothic" w:cs="Century Gothic" w:asciiTheme="minorAscii" w:hAnsiTheme="minorAscii" w:eastAsiaTheme="minorAscii" w:cstheme="minorAscii"/>
          <w:b w:val="1"/>
          <w:bCs w:val="1"/>
          <w:color w:val="auto"/>
        </w:rPr>
      </w:pPr>
      <w:r w:rsidRPr="399EF145" w:rsidR="00E94F87">
        <w:rPr>
          <w:rStyle w:val="Rubrik2Char"/>
          <w:rFonts w:ascii="Century Gothic" w:hAnsi="Century Gothic" w:eastAsia="Century Gothic" w:cs="Century Gothic" w:asciiTheme="minorAscii" w:hAnsiTheme="minorAscii" w:eastAsiaTheme="minorAscii" w:cstheme="minorAscii"/>
          <w:b w:val="1"/>
          <w:bCs w:val="1"/>
          <w:color w:val="auto"/>
        </w:rPr>
        <w:t>Kursens mål/Läranderesultat</w:t>
      </w:r>
    </w:p>
    <w:p w:rsidR="399EF145" w:rsidP="399EF145" w:rsidRDefault="399EF145" w14:paraId="58CA451E" w14:textId="4E7DE510">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399EF145" w:rsidR="399EF14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Målet med kursen är att den studerande genom teori och praktiska övningar utvecklar specialiserade kunskaper i att kunna förklara </w:t>
      </w:r>
      <w:proofErr w:type="spellStart"/>
      <w:r w:rsidRPr="399EF145" w:rsidR="399EF14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virtualisering</w:t>
      </w:r>
      <w:proofErr w:type="spellEnd"/>
      <w:r w:rsidRPr="399EF145" w:rsidR="399EF14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 och olika typer av molntjänster.</w:t>
      </w:r>
    </w:p>
    <w:p w:rsidR="399EF145" w:rsidP="399EF145" w:rsidRDefault="399EF145" w14:paraId="4FDBF715" w14:textId="19B5BE83">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399EF145" w:rsidR="399EF14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Den studerande ska få utveckla sina färdigheter i att kunna tillämpa hypervisor, virtuella nätverk, delad lagring och virtuella maskiner samt säkerhetsadministration i </w:t>
      </w:r>
      <w:proofErr w:type="spellStart"/>
      <w:r w:rsidRPr="399EF145" w:rsidR="399EF14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virtualiserings</w:t>
      </w:r>
      <w:proofErr w:type="spellEnd"/>
      <w:r w:rsidRPr="399EF145" w:rsidR="399EF14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 tekniker samt publika molntjänster. I kursen får den studerande också färdigheter i att kunna tillämpa säkerhetsfunktionerna inom </w:t>
      </w:r>
      <w:proofErr w:type="spellStart"/>
      <w:r w:rsidRPr="399EF145" w:rsidR="399EF14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host</w:t>
      </w:r>
      <w:proofErr w:type="spellEnd"/>
      <w:r w:rsidRPr="399EF145" w:rsidR="399EF14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 </w:t>
      </w:r>
      <w:proofErr w:type="spellStart"/>
      <w:r w:rsidRPr="399EF145" w:rsidR="399EF14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guardian</w:t>
      </w:r>
      <w:proofErr w:type="spellEnd"/>
      <w:r w:rsidRPr="399EF145" w:rsidR="399EF14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 service som erbjuds i Windows Server.</w:t>
      </w:r>
    </w:p>
    <w:p w:rsidRPr="00E94F87" w:rsidR="00E94F87" w:rsidP="399EF145" w:rsidRDefault="00E94F87" w14:paraId="7C423FEB" w14:textId="77777777">
      <w:pPr>
        <w:rPr>
          <w:rFonts w:ascii="Century Gothic" w:hAnsi="Century Gothic" w:eastAsia="Century Gothic" w:cs="Century Gothic" w:asciiTheme="minorAscii" w:hAnsiTheme="minorAscii" w:eastAsiaTheme="minorAscii" w:cstheme="minorAscii"/>
          <w:color w:val="auto"/>
        </w:rPr>
      </w:pPr>
      <w:r w:rsidRPr="399EF145" w:rsidR="00E94F87">
        <w:rPr>
          <w:rFonts w:ascii="Century Gothic" w:hAnsi="Century Gothic" w:eastAsia="Century Gothic" w:cs="Century Gothic" w:asciiTheme="minorAscii" w:hAnsiTheme="minorAscii" w:eastAsiaTheme="minorAscii" w:cstheme="minorAscii"/>
          <w:color w:val="auto"/>
        </w:rPr>
        <w:t>Efter genomförd kurs ska den studerande kunna:</w:t>
      </w:r>
      <w:r>
        <w:br/>
      </w:r>
      <w:r>
        <w:br/>
      </w:r>
      <w:r w:rsidRPr="399EF145" w:rsidR="00E94F87">
        <w:rPr>
          <w:rFonts w:ascii="Century Gothic" w:hAnsi="Century Gothic" w:eastAsia="Century Gothic" w:cs="Century Gothic" w:asciiTheme="minorAscii" w:hAnsiTheme="minorAscii" w:eastAsiaTheme="minorAscii" w:cstheme="minorAscii"/>
          <w:color w:val="auto"/>
        </w:rPr>
        <w:t>Kunskaper:</w:t>
      </w:r>
    </w:p>
    <w:p w:rsidR="399EF145" w:rsidP="399EF145" w:rsidRDefault="399EF145" w14:paraId="47A13D9A" w14:textId="3C5EB6B4">
      <w:pPr>
        <w:pStyle w:val="Liststycke"/>
        <w:numPr>
          <w:ilvl w:val="0"/>
          <w:numId w:val="3"/>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399EF145" w:rsidR="399EF14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Kunna förklara </w:t>
      </w:r>
      <w:proofErr w:type="spellStart"/>
      <w:r w:rsidRPr="399EF145" w:rsidR="399EF14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virtualisering</w:t>
      </w:r>
      <w:proofErr w:type="spellEnd"/>
      <w:r w:rsidRPr="399EF145" w:rsidR="399EF14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 och olika typer av molntjänster</w:t>
      </w:r>
    </w:p>
    <w:p w:rsidR="00EF5E83" w:rsidP="399EF145" w:rsidRDefault="00E94F87" w14:paraId="5039F65B" w14:textId="77777777">
      <w:pPr>
        <w:rPr>
          <w:rFonts w:ascii="Century Gothic" w:hAnsi="Century Gothic" w:eastAsia="Century Gothic" w:cs="Century Gothic" w:asciiTheme="minorAscii" w:hAnsiTheme="minorAscii" w:eastAsiaTheme="minorAscii" w:cstheme="minorAscii"/>
          <w:color w:val="auto"/>
        </w:rPr>
      </w:pPr>
      <w:r w:rsidRPr="399EF145" w:rsidR="00E94F87">
        <w:rPr>
          <w:rFonts w:ascii="Century Gothic" w:hAnsi="Century Gothic" w:eastAsia="Century Gothic" w:cs="Century Gothic" w:asciiTheme="minorAscii" w:hAnsiTheme="minorAscii" w:eastAsiaTheme="minorAscii" w:cstheme="minorAscii"/>
          <w:color w:val="auto"/>
        </w:rPr>
        <w:t xml:space="preserve">Färdigheter: </w:t>
      </w:r>
    </w:p>
    <w:p w:rsidR="399EF145" w:rsidP="399EF145" w:rsidRDefault="399EF145" w14:paraId="5B42ADB3" w14:textId="722B64DE">
      <w:pPr>
        <w:pStyle w:val="Liststycke"/>
        <w:numPr>
          <w:ilvl w:val="0"/>
          <w:numId w:val="4"/>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399EF145" w:rsidR="399EF14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Kunna tillämpa hypervisor, virtuella nätverk, delad lagring och virtuella maskiner</w:t>
      </w:r>
    </w:p>
    <w:p w:rsidR="399EF145" w:rsidP="399EF145" w:rsidRDefault="399EF145" w14:paraId="71B5BAD6" w14:textId="3077CF92">
      <w:pPr>
        <w:pStyle w:val="Liststycke"/>
        <w:numPr>
          <w:ilvl w:val="0"/>
          <w:numId w:val="4"/>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399EF145" w:rsidR="399EF14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Kunna tillämpa säkerhetsadministration i </w:t>
      </w:r>
      <w:proofErr w:type="spellStart"/>
      <w:r w:rsidRPr="399EF145" w:rsidR="399EF14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virtualiserings</w:t>
      </w:r>
      <w:proofErr w:type="spellEnd"/>
      <w:r w:rsidRPr="399EF145" w:rsidR="399EF14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 tekniker samt publika molntjänster</w:t>
      </w:r>
    </w:p>
    <w:p w:rsidR="399EF145" w:rsidP="399EF145" w:rsidRDefault="399EF145" w14:paraId="60EC27C7" w14:textId="1C37DA44">
      <w:pPr>
        <w:pStyle w:val="Liststycke"/>
        <w:numPr>
          <w:ilvl w:val="0"/>
          <w:numId w:val="4"/>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399EF145" w:rsidR="399EF14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Kunna tillämpa säkerhetsfunktionerna inom </w:t>
      </w:r>
      <w:proofErr w:type="spellStart"/>
      <w:r w:rsidRPr="399EF145" w:rsidR="399EF14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host</w:t>
      </w:r>
      <w:proofErr w:type="spellEnd"/>
      <w:r w:rsidRPr="399EF145" w:rsidR="399EF14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 </w:t>
      </w:r>
      <w:proofErr w:type="spellStart"/>
      <w:r w:rsidRPr="399EF145" w:rsidR="399EF14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guardian</w:t>
      </w:r>
      <w:proofErr w:type="spellEnd"/>
      <w:r w:rsidRPr="399EF145" w:rsidR="399EF14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 service som erbjuds i Windows Server</w:t>
      </w:r>
    </w:p>
    <w:p w:rsidRPr="00B917BB" w:rsidR="00B917BB" w:rsidP="399EF145" w:rsidRDefault="00E94F87" w14:paraId="75979505" w14:textId="77777777">
      <w:pPr>
        <w:pStyle w:val="Rubrik2"/>
        <w:rPr>
          <w:rStyle w:val="Rubrik2Char"/>
          <w:rFonts w:ascii="Century Gothic" w:hAnsi="Century Gothic" w:eastAsia="Century Gothic" w:cs="Century Gothic" w:asciiTheme="minorAscii" w:hAnsiTheme="minorAscii" w:eastAsiaTheme="minorAscii" w:cstheme="minorAscii"/>
          <w:b w:val="1"/>
          <w:bCs w:val="1"/>
          <w:color w:val="auto"/>
        </w:rPr>
      </w:pPr>
      <w:r w:rsidRPr="399EF145" w:rsidR="00E94F87">
        <w:rPr>
          <w:rStyle w:val="Rubrik2Char"/>
          <w:rFonts w:ascii="Century Gothic" w:hAnsi="Century Gothic" w:eastAsia="Century Gothic" w:cs="Century Gothic" w:asciiTheme="minorAscii" w:hAnsiTheme="minorAscii" w:eastAsiaTheme="minorAscii" w:cstheme="minorAscii"/>
          <w:b w:val="1"/>
          <w:bCs w:val="1"/>
          <w:color w:val="auto"/>
        </w:rPr>
        <w:t>Former för undervisning</w:t>
      </w:r>
    </w:p>
    <w:p w:rsidR="399EF145" w:rsidP="399EF145" w:rsidRDefault="399EF145" w14:paraId="434F3FCD" w14:textId="74337EE4">
      <w:pPr>
        <w:pStyle w:val="Normal"/>
        <w:spacing w:after="160" w:line="259" w:lineRule="auto"/>
        <w:rPr>
          <w:rFonts w:ascii="Century Gothic" w:hAnsi="Century Gothic" w:eastAsia="Century Gothic" w:cs="Century Gothic" w:asciiTheme="minorAscii" w:hAnsiTheme="minorAscii" w:eastAsiaTheme="minorAscii" w:cstheme="minorAscii"/>
          <w:noProof w:val="0"/>
          <w:sz w:val="22"/>
          <w:szCs w:val="22"/>
          <w:lang w:val="sv-SE"/>
        </w:rPr>
      </w:pPr>
      <w:r w:rsidRPr="399EF145" w:rsidR="399EF145">
        <w:rPr>
          <w:rFonts w:ascii="Century Gothic" w:hAnsi="Century Gothic" w:eastAsia="Century Gothic" w:cs="Century Gothic" w:asciiTheme="minorAscii" w:hAnsiTheme="minorAscii" w:eastAsiaTheme="minorAscii" w:cstheme="minorAscii"/>
          <w:noProof w:val="0"/>
          <w:sz w:val="22"/>
          <w:szCs w:val="22"/>
          <w:lang w:val="sv-SE"/>
        </w:rPr>
        <w:t>Kursen genomförs via för kursen lämpligt media, med föreläsningar samt gemensamma och individuella övningar. Detta kompletteras med självstudier där den studerande på egen hand fördjupar sig i de ämnen som tas upp under kursens genomförande</w:t>
      </w:r>
      <w:r w:rsidRPr="399EF145" w:rsidR="399EF145">
        <w:rPr>
          <w:rFonts w:ascii="Century Gothic" w:hAnsi="Century Gothic" w:eastAsia="Century Gothic" w:cs="Century Gothic" w:asciiTheme="minorAscii" w:hAnsiTheme="minorAscii" w:eastAsiaTheme="minorAscii" w:cstheme="minorAscii"/>
          <w:noProof w:val="0"/>
          <w:sz w:val="22"/>
          <w:szCs w:val="22"/>
          <w:lang w:val="sv-SE"/>
        </w:rPr>
        <w:t>.</w:t>
      </w:r>
    </w:p>
    <w:p w:rsidRPr="00E94F87" w:rsidR="00351E4D" w:rsidP="399EF145" w:rsidRDefault="00A32A8A" w14:paraId="23A26A7B" w14:textId="15140195">
      <w:pPr>
        <w:pStyle w:val="Rubrik2"/>
        <w:rPr>
          <w:rStyle w:val="Rubrik2Char"/>
          <w:rFonts w:ascii="Century Gothic" w:hAnsi="Century Gothic" w:eastAsia="Century Gothic" w:cs="Century Gothic" w:asciiTheme="minorAscii" w:hAnsiTheme="minorAscii" w:eastAsiaTheme="minorAscii" w:cstheme="minorAscii"/>
          <w:b w:val="1"/>
          <w:bCs w:val="1"/>
          <w:color w:val="auto"/>
        </w:rPr>
      </w:pPr>
      <w:r w:rsidRPr="399EF145" w:rsidR="00E94F87">
        <w:rPr>
          <w:rStyle w:val="Rubrik2Char"/>
          <w:rFonts w:ascii="Century Gothic" w:hAnsi="Century Gothic" w:eastAsia="Century Gothic" w:cs="Century Gothic" w:asciiTheme="minorAscii" w:hAnsiTheme="minorAscii" w:eastAsiaTheme="minorAscii" w:cstheme="minorAscii"/>
          <w:b w:val="1"/>
          <w:bCs w:val="1"/>
          <w:color w:val="auto"/>
        </w:rPr>
        <w:t>Former för kunskapskontroll</w:t>
      </w:r>
    </w:p>
    <w:p w:rsidR="00351E4D" w:rsidP="399EF145" w:rsidRDefault="00E94F87" w14:paraId="28DBB039" w14:textId="77777777">
      <w:pPr>
        <w:rPr>
          <w:rFonts w:ascii="Century Gothic" w:hAnsi="Century Gothic" w:eastAsia="Century Gothic" w:cs="Century Gothic" w:asciiTheme="minorAscii" w:hAnsiTheme="minorAscii" w:eastAsiaTheme="minorAscii" w:cstheme="minorAscii"/>
          <w:color w:val="auto"/>
        </w:rPr>
      </w:pPr>
      <w:r w:rsidRPr="399EF145" w:rsidR="00E94F87">
        <w:rPr>
          <w:rFonts w:ascii="Century Gothic" w:hAnsi="Century Gothic" w:eastAsia="Century Gothic" w:cs="Century Gothic" w:asciiTheme="minorAscii" w:hAnsiTheme="minorAscii" w:eastAsiaTheme="minorAscii" w:cstheme="minorAscii"/>
          <w:color w:val="auto"/>
        </w:rPr>
        <w:t xml:space="preserve">Examination kommer att ske genom: </w:t>
      </w:r>
    </w:p>
    <w:p w:rsidR="00B53572" w:rsidP="399EF145" w:rsidRDefault="00B53572" w14:paraId="07D73283" w14:textId="1D6A2769">
      <w:pPr>
        <w:pStyle w:val="Normal"/>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pPr>
      <w:r w:rsidRPr="399EF145" w:rsidR="399EF145">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Examination sker genom:</w:t>
      </w:r>
    </w:p>
    <w:p w:rsidR="00B53572" w:rsidP="399EF145" w:rsidRDefault="00B53572" w14:paraId="65CFA506" w14:textId="2CB1D742">
      <w:pPr>
        <w:pStyle w:val="Liststycke"/>
        <w:numPr>
          <w:ilvl w:val="0"/>
          <w:numId w:val="10"/>
        </w:numPr>
        <w:bidi w:val="0"/>
        <w:spacing w:before="0" w:beforeAutospacing="off" w:after="160" w:afterAutospacing="off" w:line="259" w:lineRule="auto"/>
        <w:ind w:left="720" w:right="0" w:hanging="360"/>
        <w:jc w:val="left"/>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22"/>
          <w:szCs w:val="22"/>
          <w:lang w:val="sv-SE"/>
        </w:rPr>
      </w:pPr>
      <w:r w:rsidRPr="399EF145" w:rsidR="399EF145">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Inlämning (IG/G/VG)</w:t>
      </w:r>
    </w:p>
    <w:tbl>
      <w:tblPr>
        <w:tblStyle w:val="Tabellrutnt"/>
        <w:tblW w:w="0" w:type="auto"/>
        <w:tblLayout w:type="fixed"/>
        <w:tblLook w:val="04A0" w:firstRow="1" w:lastRow="0" w:firstColumn="1" w:lastColumn="0" w:noHBand="0" w:noVBand="1"/>
      </w:tblPr>
      <w:tblGrid>
        <w:gridCol w:w="1800"/>
        <w:gridCol w:w="1800"/>
      </w:tblGrid>
      <w:tr w:rsidR="399EF145" w:rsidTr="399EF145" w14:paraId="56E69620">
        <w:tc>
          <w:tcPr>
            <w:tcW w:w="1800" w:type="dxa"/>
            <w:tcMar/>
            <w:vAlign w:val="top"/>
          </w:tcPr>
          <w:p w:rsidR="399EF145" w:rsidP="399EF145" w:rsidRDefault="399EF145" w14:paraId="691E981E" w14:textId="2E9FF37F">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399EF145" w:rsidR="399EF145">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w:t>
            </w:r>
          </w:p>
        </w:tc>
        <w:tc>
          <w:tcPr>
            <w:tcW w:w="1800" w:type="dxa"/>
            <w:tcMar/>
            <w:vAlign w:val="top"/>
          </w:tcPr>
          <w:p w:rsidR="399EF145" w:rsidP="399EF145" w:rsidRDefault="399EF145" w14:paraId="39CD9E6D" w14:textId="1966C419">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399EF145" w:rsidR="399EF145">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Inlämning</w:t>
            </w:r>
          </w:p>
        </w:tc>
      </w:tr>
      <w:tr w:rsidR="399EF145" w:rsidTr="399EF145" w14:paraId="023AA9E4">
        <w:tc>
          <w:tcPr>
            <w:tcW w:w="1800" w:type="dxa"/>
            <w:tcMar/>
            <w:vAlign w:val="top"/>
          </w:tcPr>
          <w:p w:rsidR="399EF145" w:rsidP="399EF145" w:rsidRDefault="399EF145" w14:paraId="50FB11B4" w14:textId="57B75E12">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399EF145" w:rsidR="399EF145">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1</w:t>
            </w:r>
          </w:p>
        </w:tc>
        <w:tc>
          <w:tcPr>
            <w:tcW w:w="1800" w:type="dxa"/>
            <w:tcMar/>
            <w:vAlign w:val="top"/>
          </w:tcPr>
          <w:p w:rsidR="399EF145" w:rsidP="399EF145" w:rsidRDefault="399EF145" w14:paraId="28FC6D42" w14:textId="1526990F">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399EF145" w:rsidR="399EF145">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X</w:t>
            </w:r>
          </w:p>
        </w:tc>
      </w:tr>
      <w:tr w:rsidR="399EF145" w:rsidTr="399EF145" w14:paraId="2DB5E170">
        <w:tc>
          <w:tcPr>
            <w:tcW w:w="1800" w:type="dxa"/>
            <w:tcMar/>
            <w:vAlign w:val="top"/>
          </w:tcPr>
          <w:p w:rsidR="399EF145" w:rsidP="399EF145" w:rsidRDefault="399EF145" w14:paraId="2D2664FD" w14:textId="42248D7E">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399EF145" w:rsidR="399EF145">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2</w:t>
            </w:r>
          </w:p>
        </w:tc>
        <w:tc>
          <w:tcPr>
            <w:tcW w:w="1800" w:type="dxa"/>
            <w:tcMar/>
            <w:vAlign w:val="top"/>
          </w:tcPr>
          <w:p w:rsidR="399EF145" w:rsidP="399EF145" w:rsidRDefault="399EF145" w14:paraId="22FF9699" w14:textId="6041A1F3">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399EF145" w:rsidR="399EF145">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X</w:t>
            </w:r>
          </w:p>
        </w:tc>
      </w:tr>
      <w:tr w:rsidR="399EF145" w:rsidTr="399EF145" w14:paraId="669B7A5C">
        <w:tc>
          <w:tcPr>
            <w:tcW w:w="1800" w:type="dxa"/>
            <w:tcMar/>
            <w:vAlign w:val="top"/>
          </w:tcPr>
          <w:p w:rsidR="399EF145" w:rsidP="399EF145" w:rsidRDefault="399EF145" w14:paraId="0911C4BA" w14:textId="2E1FEF93">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399EF145" w:rsidR="399EF145">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3</w:t>
            </w:r>
          </w:p>
        </w:tc>
        <w:tc>
          <w:tcPr>
            <w:tcW w:w="1800" w:type="dxa"/>
            <w:tcMar/>
            <w:vAlign w:val="top"/>
          </w:tcPr>
          <w:p w:rsidR="399EF145" w:rsidP="399EF145" w:rsidRDefault="399EF145" w14:paraId="13E72E6A" w14:textId="3524B730">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399EF145" w:rsidR="399EF145">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X</w:t>
            </w:r>
          </w:p>
        </w:tc>
      </w:tr>
      <w:tr w:rsidR="399EF145" w:rsidTr="399EF145" w14:paraId="47A60AE8">
        <w:tc>
          <w:tcPr>
            <w:tcW w:w="1800" w:type="dxa"/>
            <w:tcMar/>
            <w:vAlign w:val="top"/>
          </w:tcPr>
          <w:p w:rsidR="399EF145" w:rsidP="399EF145" w:rsidRDefault="399EF145" w14:paraId="1424B59F" w14:textId="4BDAD97A">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399EF145" w:rsidR="399EF145">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4</w:t>
            </w:r>
          </w:p>
        </w:tc>
        <w:tc>
          <w:tcPr>
            <w:tcW w:w="1800" w:type="dxa"/>
            <w:tcMar/>
            <w:vAlign w:val="top"/>
          </w:tcPr>
          <w:p w:rsidR="399EF145" w:rsidP="399EF145" w:rsidRDefault="399EF145" w14:paraId="0E27A78F" w14:textId="435C034A">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399EF145" w:rsidR="399EF145">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X</w:t>
            </w:r>
          </w:p>
        </w:tc>
      </w:tr>
      <w:tr w:rsidR="399EF145" w:rsidTr="399EF145" w14:paraId="6E8DAD8D">
        <w:tc>
          <w:tcPr>
            <w:tcW w:w="1800" w:type="dxa"/>
            <w:tcMar/>
            <w:vAlign w:val="top"/>
          </w:tcPr>
          <w:p w:rsidR="399EF145" w:rsidP="399EF145" w:rsidRDefault="399EF145" w14:paraId="51B3DE2E" w14:textId="29E48F77">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399EF145" w:rsidR="399EF145">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5</w:t>
            </w:r>
          </w:p>
        </w:tc>
        <w:tc>
          <w:tcPr>
            <w:tcW w:w="1800" w:type="dxa"/>
            <w:tcMar/>
            <w:vAlign w:val="top"/>
          </w:tcPr>
          <w:p w:rsidR="399EF145" w:rsidP="399EF145" w:rsidRDefault="399EF145" w14:paraId="60613D0C" w14:textId="0D720BD7">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399EF145" w:rsidR="399EF145">
              <w:rPr>
                <w:rFonts w:ascii="Century Gothic" w:hAnsi="Century Gothic" w:eastAsia="Century Gothic" w:cs="Century Gothic" w:asciiTheme="minorAscii" w:hAnsiTheme="minorAscii" w:eastAsiaTheme="minorAscii" w:cstheme="minorAscii"/>
                <w:b w:val="0"/>
                <w:bCs w:val="0"/>
                <w:i w:val="0"/>
                <w:iCs w:val="0"/>
                <w:color w:val="auto"/>
                <w:sz w:val="22"/>
                <w:szCs w:val="22"/>
              </w:rPr>
              <w:t>X</w:t>
            </w:r>
          </w:p>
        </w:tc>
      </w:tr>
      <w:tr w:rsidR="399EF145" w:rsidTr="399EF145" w14:paraId="74BEC53B">
        <w:tc>
          <w:tcPr>
            <w:tcW w:w="1800" w:type="dxa"/>
            <w:tcMar/>
            <w:vAlign w:val="top"/>
          </w:tcPr>
          <w:p w:rsidR="399EF145" w:rsidP="399EF145" w:rsidRDefault="399EF145" w14:paraId="22A8111E" w14:textId="58857816">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399EF145" w:rsidR="399EF145">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6</w:t>
            </w:r>
          </w:p>
        </w:tc>
        <w:tc>
          <w:tcPr>
            <w:tcW w:w="1800" w:type="dxa"/>
            <w:tcMar/>
            <w:vAlign w:val="top"/>
          </w:tcPr>
          <w:p w:rsidR="399EF145" w:rsidP="399EF145" w:rsidRDefault="399EF145" w14:paraId="7CD2AFBF" w14:textId="5857712A">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399EF145" w:rsidR="399EF145">
              <w:rPr>
                <w:rFonts w:ascii="Century Gothic" w:hAnsi="Century Gothic" w:eastAsia="Century Gothic" w:cs="Century Gothic" w:asciiTheme="minorAscii" w:hAnsiTheme="minorAscii" w:eastAsiaTheme="minorAscii" w:cstheme="minorAscii"/>
                <w:b w:val="0"/>
                <w:bCs w:val="0"/>
                <w:i w:val="0"/>
                <w:iCs w:val="0"/>
                <w:color w:val="auto"/>
                <w:sz w:val="22"/>
                <w:szCs w:val="22"/>
              </w:rPr>
              <w:t>X</w:t>
            </w:r>
          </w:p>
        </w:tc>
      </w:tr>
    </w:tbl>
    <w:p w:rsidR="00B53572" w:rsidP="399EF145" w:rsidRDefault="00B53572" w14:paraId="0780E90D" w14:textId="3AC0AC13">
      <w:pPr>
        <w:pStyle w:val="Normal"/>
        <w:rPr>
          <w:rFonts w:ascii="Century Gothic" w:hAnsi="Century Gothic" w:eastAsia="Century Gothic" w:cs="Century Gothic" w:asciiTheme="minorAscii" w:hAnsiTheme="minorAscii" w:eastAsiaTheme="minorAscii" w:cstheme="minorAscii"/>
          <w:color w:val="auto"/>
        </w:rPr>
      </w:pPr>
    </w:p>
    <w:p w:rsidRPr="00B53572" w:rsidR="00B53572" w:rsidP="399EF145" w:rsidRDefault="00E94F87" w14:paraId="77794593" w14:textId="77777777">
      <w:pPr>
        <w:pStyle w:val="Rubrik2"/>
        <w:rPr>
          <w:rStyle w:val="Rubrik2Char"/>
          <w:rFonts w:ascii="Century Gothic" w:hAnsi="Century Gothic" w:eastAsia="Century Gothic" w:cs="Century Gothic" w:asciiTheme="minorAscii" w:hAnsiTheme="minorAscii" w:eastAsiaTheme="minorAscii" w:cstheme="minorAscii"/>
          <w:b w:val="1"/>
          <w:bCs w:val="1"/>
          <w:color w:val="auto"/>
          <w:sz w:val="22"/>
          <w:szCs w:val="22"/>
        </w:rPr>
      </w:pPr>
      <w:r w:rsidRPr="399EF145" w:rsidR="00E94F87">
        <w:rPr>
          <w:rStyle w:val="Rubrik2Char"/>
          <w:rFonts w:ascii="Century Gothic" w:hAnsi="Century Gothic" w:eastAsia="Century Gothic" w:cs="Century Gothic" w:asciiTheme="minorAscii" w:hAnsiTheme="minorAscii" w:eastAsiaTheme="minorAscii" w:cstheme="minorAscii"/>
          <w:b w:val="1"/>
          <w:bCs w:val="1"/>
          <w:color w:val="auto"/>
        </w:rPr>
        <w:t>Betygsskala</w:t>
      </w:r>
    </w:p>
    <w:p w:rsidR="399EF145" w:rsidP="399EF145" w:rsidRDefault="399EF145" w14:paraId="762D6847" w14:textId="3724DDCD">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pPr>
      <w:r w:rsidRPr="399EF145" w:rsidR="399EF145">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Följande betygsskala tillämpas:</w:t>
      </w:r>
    </w:p>
    <w:p w:rsidR="399EF145" w:rsidP="399EF145" w:rsidRDefault="399EF145" w14:paraId="62C6567E" w14:textId="17E487C7">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pPr>
      <w:r w:rsidRPr="399EF145" w:rsidR="399EF145">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VG = Väl Godkänd, G = Godkänd och IG = Icke Godkänd</w:t>
      </w:r>
    </w:p>
    <w:p w:rsidR="00B53572" w:rsidP="399EF145" w:rsidRDefault="00E94F87" w14:paraId="7C013930" w14:textId="77777777">
      <w:pPr>
        <w:pStyle w:val="Rubrik2"/>
        <w:rPr>
          <w:rStyle w:val="Rubrik2Char"/>
          <w:rFonts w:ascii="Century Gothic" w:hAnsi="Century Gothic" w:eastAsia="Century Gothic" w:cs="Century Gothic" w:asciiTheme="minorAscii" w:hAnsiTheme="minorAscii" w:eastAsiaTheme="minorAscii" w:cstheme="minorAscii"/>
          <w:b w:val="1"/>
          <w:bCs w:val="1"/>
          <w:color w:val="auto"/>
        </w:rPr>
      </w:pPr>
      <w:r w:rsidRPr="399EF145" w:rsidR="00E94F87">
        <w:rPr>
          <w:rStyle w:val="Rubrik2Char"/>
          <w:rFonts w:ascii="Century Gothic" w:hAnsi="Century Gothic" w:eastAsia="Century Gothic" w:cs="Century Gothic" w:asciiTheme="minorAscii" w:hAnsiTheme="minorAscii" w:eastAsiaTheme="minorAscii" w:cstheme="minorAscii"/>
          <w:b w:val="1"/>
          <w:bCs w:val="1"/>
          <w:color w:val="auto"/>
        </w:rPr>
        <w:t>Principer för betygssättning</w:t>
      </w:r>
    </w:p>
    <w:p w:rsidRPr="00A32A8A" w:rsidR="00A32A8A" w:rsidP="399EF145" w:rsidRDefault="00A32A8A" w14:paraId="7A84F152" w14:textId="7D4D441F">
      <w:pPr>
        <w:pStyle w:val="Rubrik3"/>
        <w:spacing w:before="40" w:after="0" w:line="259" w:lineRule="auto"/>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pPr>
      <w:r w:rsidRPr="399EF145" w:rsidR="399EF145">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t xml:space="preserve">För betyget Godkänd ska den studerande </w:t>
      </w:r>
    </w:p>
    <w:p w:rsidRPr="00A32A8A" w:rsidR="00A32A8A" w:rsidP="399EF145" w:rsidRDefault="00A32A8A" w14:paraId="1C6EAFAB" w14:textId="6937B345">
      <w:pPr>
        <w:pStyle w:val="Liststycke"/>
        <w:numPr>
          <w:ilvl w:val="0"/>
          <w:numId w:val="11"/>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22"/>
          <w:szCs w:val="22"/>
          <w:lang w:val="sv-SE"/>
        </w:rPr>
      </w:pPr>
      <w:r w:rsidRPr="399EF145" w:rsidR="399EF145">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 xml:space="preserve">Uppnå samtliga läranderesultat för kursen </w:t>
      </w:r>
    </w:p>
    <w:p w:rsidRPr="00A32A8A" w:rsidR="00A32A8A" w:rsidP="399EF145" w:rsidRDefault="00A32A8A" w14:paraId="65A7C89A" w14:textId="2A57BBB7">
      <w:pPr>
        <w:pStyle w:val="Rubrik3"/>
        <w:spacing w:before="40" w:after="0" w:line="259" w:lineRule="auto"/>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pPr>
      <w:r w:rsidRPr="399EF145" w:rsidR="399EF145">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t xml:space="preserve">För betyget Väl Godkänd ska den studerande: </w:t>
      </w:r>
    </w:p>
    <w:p w:rsidRPr="00A32A8A" w:rsidR="00A32A8A" w:rsidP="399EF145" w:rsidRDefault="00A32A8A" w14:paraId="204DBC51" w14:textId="7C139C7B">
      <w:pPr>
        <w:pStyle w:val="Liststycke"/>
        <w:numPr>
          <w:ilvl w:val="0"/>
          <w:numId w:val="1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22"/>
          <w:szCs w:val="22"/>
          <w:lang w:val="sv-SE"/>
        </w:rPr>
      </w:pPr>
      <w:r w:rsidRPr="399EF145" w:rsidR="399EF145">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Uppnått</w:t>
      </w:r>
      <w:r w:rsidRPr="399EF145" w:rsidR="399EF145">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 </w:t>
      </w:r>
      <w:r w:rsidRPr="399EF145" w:rsidR="399EF145">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kraven för betyget Godkänd</w:t>
      </w:r>
      <w:r w:rsidRPr="399EF145" w:rsidR="399EF145">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 </w:t>
      </w:r>
      <w:r w:rsidRPr="399EF145" w:rsidR="399EF145">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 xml:space="preserve">  </w:t>
      </w:r>
    </w:p>
    <w:p w:rsidRPr="00A32A8A" w:rsidR="00A32A8A" w:rsidP="399EF145" w:rsidRDefault="00A32A8A" w14:paraId="338AB26B" w14:textId="4C76B86D">
      <w:pPr>
        <w:pStyle w:val="Liststycke"/>
        <w:numPr>
          <w:ilvl w:val="0"/>
          <w:numId w:val="1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399EF145" w:rsidR="399EF14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På ett fördjupat sätt kunna tillämpa hypervisor, virtuella nätverk, delad lagring och virtuella maskiner</w:t>
      </w:r>
    </w:p>
    <w:p w:rsidRPr="00A32A8A" w:rsidR="00A32A8A" w:rsidP="399EF145" w:rsidRDefault="00A32A8A" w14:paraId="122F888C" w14:textId="24DE553B">
      <w:pPr>
        <w:pStyle w:val="Liststycke"/>
        <w:numPr>
          <w:ilvl w:val="0"/>
          <w:numId w:val="1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399EF145" w:rsidR="399EF14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På ett fördjupat sätt kunna tillämpa säkerhetsadministration i </w:t>
      </w:r>
      <w:proofErr w:type="spellStart"/>
      <w:r w:rsidRPr="399EF145" w:rsidR="399EF14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virtualiserings</w:t>
      </w:r>
      <w:proofErr w:type="spellEnd"/>
      <w:r w:rsidRPr="399EF145" w:rsidR="399EF14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 tekniker samt publika molntjänster</w:t>
      </w:r>
    </w:p>
    <w:p w:rsidRPr="00A32A8A" w:rsidR="00A32A8A" w:rsidP="399EF145" w:rsidRDefault="00A32A8A" w14:paraId="0250466A" w14:textId="2BEA70F7">
      <w:pPr>
        <w:pStyle w:val="Liststycke"/>
        <w:numPr>
          <w:ilvl w:val="0"/>
          <w:numId w:val="1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399EF145" w:rsidR="399EF14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På ett fördjupat sätt kunna tillämpa säkerhetsfunktionerna inom </w:t>
      </w:r>
      <w:proofErr w:type="spellStart"/>
      <w:r w:rsidRPr="399EF145" w:rsidR="399EF14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host</w:t>
      </w:r>
      <w:proofErr w:type="spellEnd"/>
      <w:r w:rsidRPr="399EF145" w:rsidR="399EF14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 </w:t>
      </w:r>
      <w:proofErr w:type="spellStart"/>
      <w:r w:rsidRPr="399EF145" w:rsidR="399EF14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guardian</w:t>
      </w:r>
      <w:proofErr w:type="spellEnd"/>
      <w:r w:rsidRPr="399EF145" w:rsidR="399EF14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 service som erbjuds i Windows Server</w:t>
      </w:r>
    </w:p>
    <w:p w:rsidRPr="00A32A8A" w:rsidR="00A32A8A" w:rsidP="399EF145" w:rsidRDefault="00A32A8A" w14:paraId="3D87C256" w14:textId="74A22F38">
      <w:pPr>
        <w:pStyle w:val="Normal"/>
        <w:spacing w:after="160" w:line="259" w:lineRule="auto"/>
        <w:ind w:left="0"/>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pPr>
      <w:r w:rsidRPr="399EF145" w:rsidR="399EF145">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t>Icke Godkänd ges till studerande som har fullföljt kursen men inte nått alla mål för kursen.</w:t>
      </w:r>
    </w:p>
    <w:p w:rsidR="00E94F87" w:rsidP="399EF145" w:rsidRDefault="00E94F87" w14:paraId="16E530CA" w14:textId="06416D4C">
      <w:pPr>
        <w:pStyle w:val="Normal"/>
        <w:rPr>
          <w:rFonts w:ascii="Century Gothic" w:hAnsi="Century Gothic" w:eastAsia="Century Gothic" w:cs="Century Gothic" w:asciiTheme="minorAscii" w:hAnsiTheme="minorAscii" w:eastAsiaTheme="minorAscii" w:cstheme="minorAscii"/>
          <w:color w:val="auto"/>
        </w:rPr>
      </w:pPr>
    </w:p>
    <w:sectPr w:rsidR="00E94F87">
      <w:footerReference w:type="default" r:id="rId11"/>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12FA" w:rsidP="00E94F87" w:rsidRDefault="003312FA" w14:paraId="7159DC8B" w14:textId="77777777">
      <w:pPr>
        <w:spacing w:after="0" w:line="240" w:lineRule="auto"/>
      </w:pPr>
      <w:r>
        <w:separator/>
      </w:r>
    </w:p>
  </w:endnote>
  <w:endnote w:type="continuationSeparator" w:id="0">
    <w:p w:rsidR="003312FA" w:rsidP="00E94F87" w:rsidRDefault="003312FA" w14:paraId="73348F3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3151A" w:rsidR="0033151A" w:rsidP="0033151A" w:rsidRDefault="0033151A" w14:paraId="2BBC7361" w14:textId="77777777">
    <w:pPr>
      <w:pStyle w:val="Sidfot"/>
      <w:jc w:val="right"/>
      <w:rPr>
        <w:color w:val="575B66" w:themeColor="accent6"/>
        <w:sz w:val="16"/>
        <w:szCs w:val="16"/>
      </w:rPr>
    </w:pPr>
    <w:r w:rsidRPr="0033151A">
      <w:rPr>
        <w:color w:val="575B66" w:themeColor="accent6"/>
        <w:sz w:val="16"/>
        <w:szCs w:val="16"/>
      </w:rPr>
      <w:t xml:space="preserve">Sida </w:t>
    </w:r>
    <w:r w:rsidRPr="0033151A">
      <w:rPr>
        <w:color w:val="575B66" w:themeColor="accent6"/>
        <w:sz w:val="16"/>
        <w:szCs w:val="16"/>
      </w:rPr>
      <w:fldChar w:fldCharType="begin"/>
    </w:r>
    <w:r w:rsidRPr="0033151A">
      <w:rPr>
        <w:color w:val="575B66" w:themeColor="accent6"/>
        <w:sz w:val="16"/>
        <w:szCs w:val="16"/>
      </w:rPr>
      <w:instrText>PAGE  \* Arabic  \* MERGEFORMAT</w:instrText>
    </w:r>
    <w:r w:rsidRPr="0033151A">
      <w:rPr>
        <w:color w:val="575B66" w:themeColor="accent6"/>
        <w:sz w:val="16"/>
        <w:szCs w:val="16"/>
      </w:rPr>
      <w:fldChar w:fldCharType="separate"/>
    </w:r>
    <w:r w:rsidRPr="0033151A">
      <w:rPr>
        <w:color w:val="575B66" w:themeColor="accent6"/>
        <w:sz w:val="16"/>
        <w:szCs w:val="16"/>
      </w:rPr>
      <w:t>2</w:t>
    </w:r>
    <w:r w:rsidRPr="0033151A">
      <w:rPr>
        <w:color w:val="575B66" w:themeColor="accent6"/>
        <w:sz w:val="16"/>
        <w:szCs w:val="16"/>
      </w:rPr>
      <w:fldChar w:fldCharType="end"/>
    </w:r>
    <w:r w:rsidRPr="0033151A">
      <w:rPr>
        <w:color w:val="575B66" w:themeColor="accent6"/>
        <w:sz w:val="16"/>
        <w:szCs w:val="16"/>
      </w:rPr>
      <w:t xml:space="preserve"> av </w:t>
    </w:r>
    <w:r w:rsidRPr="0033151A">
      <w:rPr>
        <w:color w:val="575B66" w:themeColor="accent6"/>
        <w:sz w:val="16"/>
        <w:szCs w:val="16"/>
      </w:rPr>
      <w:fldChar w:fldCharType="begin"/>
    </w:r>
    <w:r w:rsidRPr="0033151A">
      <w:rPr>
        <w:color w:val="575B66" w:themeColor="accent6"/>
        <w:sz w:val="16"/>
        <w:szCs w:val="16"/>
      </w:rPr>
      <w:instrText>NUMPAGES  \* Arabic  \* MERGEFORMAT</w:instrText>
    </w:r>
    <w:r w:rsidRPr="0033151A">
      <w:rPr>
        <w:color w:val="575B66" w:themeColor="accent6"/>
        <w:sz w:val="16"/>
        <w:szCs w:val="16"/>
      </w:rPr>
      <w:fldChar w:fldCharType="separate"/>
    </w:r>
    <w:r w:rsidRPr="0033151A">
      <w:rPr>
        <w:color w:val="575B66" w:themeColor="accent6"/>
        <w:sz w:val="16"/>
        <w:szCs w:val="16"/>
      </w:rPr>
      <w:t>2</w:t>
    </w:r>
    <w:r w:rsidRPr="0033151A">
      <w:rPr>
        <w:color w:val="575B66" w:themeColor="accent6"/>
        <w:sz w:val="16"/>
        <w:szCs w:val="16"/>
      </w:rPr>
      <w:fldChar w:fldCharType="end"/>
    </w:r>
  </w:p>
  <w:p w:rsidR="0033151A" w:rsidRDefault="0033151A" w14:paraId="77A32C3F" w14:textId="77777777">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12FA" w:rsidP="00E94F87" w:rsidRDefault="003312FA" w14:paraId="3E33E0B3" w14:textId="77777777">
      <w:pPr>
        <w:spacing w:after="0" w:line="240" w:lineRule="auto"/>
      </w:pPr>
      <w:r>
        <w:separator/>
      </w:r>
    </w:p>
  </w:footnote>
  <w:footnote w:type="continuationSeparator" w:id="0">
    <w:p w:rsidR="003312FA" w:rsidP="00E94F87" w:rsidRDefault="003312FA" w14:paraId="1F4311EF"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ogGv29Td6BTBwI" int2:id="EHY4LYft">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F06A26"/>
    <w:multiLevelType w:val="hybridMultilevel"/>
    <w:tmpl w:val="21144298"/>
    <w:lvl w:ilvl="0" w:tplc="041D0001">
      <w:start w:val="1"/>
      <w:numFmt w:val="bullet"/>
      <w:lvlText w:val=""/>
      <w:lvlJc w:val="left"/>
      <w:pPr>
        <w:ind w:left="360" w:hanging="360"/>
      </w:pPr>
      <w:rPr>
        <w:rFonts w:hint="default" w:ascii="Symbol" w:hAnsi="Symbol"/>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abstractNum w:abstractNumId="1" w15:restartNumberingAfterBreak="0">
    <w:nsid w:val="1EC820E9"/>
    <w:multiLevelType w:val="hybridMultilevel"/>
    <w:tmpl w:val="15B2AF24"/>
    <w:lvl w:ilvl="0" w:tplc="CF8A75F8">
      <w:start w:val="1"/>
      <w:numFmt w:val="bullet"/>
      <w:lvlText w:val=""/>
      <w:lvlJc w:val="left"/>
      <w:pPr>
        <w:ind w:left="360" w:hanging="360"/>
      </w:pPr>
      <w:rPr>
        <w:rFonts w:hint="default" w:ascii="Symbol" w:hAnsi="Symbol"/>
        <w:color w:val="auto"/>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abstractNum w:abstractNumId="2" w15:restartNumberingAfterBreak="0">
    <w:nsid w:val="574C3B0A"/>
    <w:multiLevelType w:val="hybridMultilevel"/>
    <w:tmpl w:val="6284CDEE"/>
    <w:lvl w:ilvl="0" w:tplc="CF8A75F8">
      <w:start w:val="1"/>
      <w:numFmt w:val="bullet"/>
      <w:lvlText w:val=""/>
      <w:lvlJc w:val="left"/>
      <w:pPr>
        <w:ind w:left="360" w:hanging="360"/>
      </w:pPr>
      <w:rPr>
        <w:rFonts w:hint="default" w:ascii="Symbol" w:hAnsi="Symbol"/>
        <w:color w:val="auto"/>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abstractNum w:abstractNumId="3" w15:restartNumberingAfterBreak="0">
    <w:nsid w:val="77CB6AB9"/>
    <w:multiLevelType w:val="hybridMultilevel"/>
    <w:tmpl w:val="01F46BB8"/>
    <w:lvl w:ilvl="0" w:tplc="041D0001">
      <w:start w:val="1"/>
      <w:numFmt w:val="bullet"/>
      <w:lvlText w:val=""/>
      <w:lvlJc w:val="left"/>
      <w:pPr>
        <w:ind w:left="360" w:hanging="360"/>
      </w:pPr>
      <w:rPr>
        <w:rFonts w:hint="default" w:ascii="Symbol" w:hAnsi="Symbol"/>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abstractNum w:abstractNumId="4" w15:restartNumberingAfterBreak="0">
    <w:nsid w:val="7E7A59F8"/>
    <w:multiLevelType w:val="hybridMultilevel"/>
    <w:tmpl w:val="9FEE1D14"/>
    <w:lvl w:ilvl="0" w:tplc="041D0001">
      <w:start w:val="1"/>
      <w:numFmt w:val="bullet"/>
      <w:lvlText w:val=""/>
      <w:lvlJc w:val="left"/>
      <w:pPr>
        <w:ind w:left="360" w:hanging="360"/>
      </w:pPr>
      <w:rPr>
        <w:rFonts w:hint="default" w:ascii="Symbol" w:hAnsi="Symbol"/>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0"/>
  <w:attachedTemplate r:id="rId1"/>
  <w:trackRevisions w:val="false"/>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CDF"/>
    <w:rsid w:val="00010BBF"/>
    <w:rsid w:val="000763A2"/>
    <w:rsid w:val="000B3BE9"/>
    <w:rsid w:val="000D47CA"/>
    <w:rsid w:val="000D599D"/>
    <w:rsid w:val="00182414"/>
    <w:rsid w:val="001B4E5E"/>
    <w:rsid w:val="001D5242"/>
    <w:rsid w:val="00235CDF"/>
    <w:rsid w:val="002B085D"/>
    <w:rsid w:val="002C2B8F"/>
    <w:rsid w:val="00322BE5"/>
    <w:rsid w:val="003312FA"/>
    <w:rsid w:val="0033151A"/>
    <w:rsid w:val="00346A51"/>
    <w:rsid w:val="00351E4D"/>
    <w:rsid w:val="003922E2"/>
    <w:rsid w:val="00396356"/>
    <w:rsid w:val="003968BE"/>
    <w:rsid w:val="003E7C38"/>
    <w:rsid w:val="00401907"/>
    <w:rsid w:val="00434F0E"/>
    <w:rsid w:val="00462D36"/>
    <w:rsid w:val="00480D12"/>
    <w:rsid w:val="00486003"/>
    <w:rsid w:val="004A5C24"/>
    <w:rsid w:val="004B2252"/>
    <w:rsid w:val="00540633"/>
    <w:rsid w:val="00565E86"/>
    <w:rsid w:val="00584A5A"/>
    <w:rsid w:val="005A3016"/>
    <w:rsid w:val="005C0511"/>
    <w:rsid w:val="005D6897"/>
    <w:rsid w:val="00603189"/>
    <w:rsid w:val="00682A0B"/>
    <w:rsid w:val="0073709D"/>
    <w:rsid w:val="0076145D"/>
    <w:rsid w:val="0077458E"/>
    <w:rsid w:val="007B2C9B"/>
    <w:rsid w:val="009F59C8"/>
    <w:rsid w:val="00A0218C"/>
    <w:rsid w:val="00A32A8A"/>
    <w:rsid w:val="00A43E46"/>
    <w:rsid w:val="00AD21E6"/>
    <w:rsid w:val="00AE0B0C"/>
    <w:rsid w:val="00AF55CE"/>
    <w:rsid w:val="00B13843"/>
    <w:rsid w:val="00B17B2D"/>
    <w:rsid w:val="00B24A9E"/>
    <w:rsid w:val="00B53572"/>
    <w:rsid w:val="00B873DA"/>
    <w:rsid w:val="00B917BB"/>
    <w:rsid w:val="00B9211C"/>
    <w:rsid w:val="00B92718"/>
    <w:rsid w:val="00B967D3"/>
    <w:rsid w:val="00BC471C"/>
    <w:rsid w:val="00BC6BB4"/>
    <w:rsid w:val="00BF4F78"/>
    <w:rsid w:val="00C1021B"/>
    <w:rsid w:val="00C1441A"/>
    <w:rsid w:val="00C3551F"/>
    <w:rsid w:val="00C4197D"/>
    <w:rsid w:val="00C93D91"/>
    <w:rsid w:val="00CC2D1E"/>
    <w:rsid w:val="00CE5E2D"/>
    <w:rsid w:val="00CE7BB9"/>
    <w:rsid w:val="00CF5AB5"/>
    <w:rsid w:val="00D04F78"/>
    <w:rsid w:val="00D207E2"/>
    <w:rsid w:val="00D63098"/>
    <w:rsid w:val="00D63143"/>
    <w:rsid w:val="00D83BB9"/>
    <w:rsid w:val="00E03633"/>
    <w:rsid w:val="00E34341"/>
    <w:rsid w:val="00E94F87"/>
    <w:rsid w:val="00EF3D6D"/>
    <w:rsid w:val="00EF5E83"/>
    <w:rsid w:val="00EF7DB0"/>
    <w:rsid w:val="00F20410"/>
    <w:rsid w:val="00F51CFD"/>
    <w:rsid w:val="00F84AC2"/>
    <w:rsid w:val="01A98A63"/>
    <w:rsid w:val="02A13ECD"/>
    <w:rsid w:val="040E7E15"/>
    <w:rsid w:val="04ECD751"/>
    <w:rsid w:val="074099C9"/>
    <w:rsid w:val="0949993E"/>
    <w:rsid w:val="0BA66C99"/>
    <w:rsid w:val="0E7A913A"/>
    <w:rsid w:val="0F86BCD9"/>
    <w:rsid w:val="103F6EA1"/>
    <w:rsid w:val="1117A0BF"/>
    <w:rsid w:val="12AC1C0D"/>
    <w:rsid w:val="13770F63"/>
    <w:rsid w:val="150A28F0"/>
    <w:rsid w:val="1956D363"/>
    <w:rsid w:val="195C6DA1"/>
    <w:rsid w:val="1D04C94C"/>
    <w:rsid w:val="1E326F75"/>
    <w:rsid w:val="1F4355D9"/>
    <w:rsid w:val="207B9F81"/>
    <w:rsid w:val="2A60BA20"/>
    <w:rsid w:val="2AF7CA20"/>
    <w:rsid w:val="2BD3236C"/>
    <w:rsid w:val="2D5D49B7"/>
    <w:rsid w:val="32CE7DDD"/>
    <w:rsid w:val="36A355BD"/>
    <w:rsid w:val="37D60FBF"/>
    <w:rsid w:val="399EF145"/>
    <w:rsid w:val="3B76C6E0"/>
    <w:rsid w:val="3B76C6E0"/>
    <w:rsid w:val="441C055B"/>
    <w:rsid w:val="463CCA71"/>
    <w:rsid w:val="466F1A30"/>
    <w:rsid w:val="48DFF67C"/>
    <w:rsid w:val="54855AFB"/>
    <w:rsid w:val="59E034DE"/>
    <w:rsid w:val="5BE85F72"/>
    <w:rsid w:val="5D6EF8ED"/>
    <w:rsid w:val="60F0BAA2"/>
    <w:rsid w:val="65CCE299"/>
    <w:rsid w:val="66A58F89"/>
    <w:rsid w:val="69009D77"/>
    <w:rsid w:val="7035CF8B"/>
    <w:rsid w:val="7222B14B"/>
    <w:rsid w:val="73534BD1"/>
    <w:rsid w:val="739B42B0"/>
    <w:rsid w:val="7C1EC938"/>
    <w:rsid w:val="7DB2DFDF"/>
    <w:rsid w:val="7EA647C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6849F"/>
  <w15:chartTrackingRefBased/>
  <w15:docId w15:val="{B8000E26-2BEA-4D5F-802C-9266360C4B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32A8A"/>
  </w:style>
  <w:style w:type="paragraph" w:styleId="Rubrik1">
    <w:name w:val="heading 1"/>
    <w:basedOn w:val="Normal"/>
    <w:next w:val="Normal"/>
    <w:link w:val="Rubrik1Char"/>
    <w:autoRedefine/>
    <w:uiPriority w:val="9"/>
    <w:qFormat/>
    <w:rsid w:val="000763A2"/>
    <w:pPr>
      <w:keepNext/>
      <w:keepLines/>
      <w:spacing w:before="240" w:after="240"/>
      <w:outlineLvl w:val="0"/>
    </w:pPr>
    <w:rPr>
      <w:rFonts w:asciiTheme="majorHAnsi" w:hAnsiTheme="majorHAnsi" w:eastAsiaTheme="majorEastAsia" w:cstheme="majorBidi"/>
      <w:b/>
      <w:color w:val="000000" w:themeColor="text1"/>
      <w:sz w:val="28"/>
      <w:szCs w:val="32"/>
    </w:rPr>
  </w:style>
  <w:style w:type="paragraph" w:styleId="Rubrik2">
    <w:name w:val="heading 2"/>
    <w:basedOn w:val="Normal"/>
    <w:next w:val="Normal"/>
    <w:link w:val="Rubrik2Char"/>
    <w:autoRedefine/>
    <w:uiPriority w:val="9"/>
    <w:unhideWhenUsed/>
    <w:qFormat/>
    <w:rsid w:val="00B53572"/>
    <w:pPr>
      <w:keepNext/>
      <w:keepLines/>
      <w:spacing w:before="40" w:after="0"/>
      <w:outlineLvl w:val="1"/>
    </w:pPr>
    <w:rPr>
      <w:rFonts w:asciiTheme="majorHAnsi" w:hAnsiTheme="majorHAnsi" w:eastAsiaTheme="majorEastAsia" w:cstheme="majorBidi"/>
      <w:b/>
      <w:bCs/>
      <w:color w:val="000000" w:themeColor="text1"/>
      <w:sz w:val="24"/>
      <w:szCs w:val="26"/>
    </w:rPr>
  </w:style>
  <w:style w:type="paragraph" w:styleId="Rubrik3">
    <w:name w:val="heading 3"/>
    <w:basedOn w:val="Normal"/>
    <w:next w:val="Normal"/>
    <w:link w:val="Rubrik3Char"/>
    <w:uiPriority w:val="9"/>
    <w:unhideWhenUsed/>
    <w:qFormat/>
    <w:rsid w:val="00B917BB"/>
    <w:pPr>
      <w:keepNext/>
      <w:keepLines/>
      <w:spacing w:before="40" w:after="0"/>
      <w:outlineLvl w:val="2"/>
    </w:pPr>
    <w:rPr>
      <w:rFonts w:asciiTheme="majorHAnsi" w:hAnsiTheme="majorHAnsi" w:eastAsiaTheme="majorEastAsia" w:cstheme="majorBidi"/>
      <w:color w:val="00704F" w:themeColor="accent1" w:themeShade="7F"/>
      <w:sz w:val="24"/>
      <w:szCs w:val="24"/>
    </w:rPr>
  </w:style>
  <w:style w:type="paragraph" w:styleId="Rubrik4">
    <w:name w:val="heading 4"/>
    <w:basedOn w:val="Normal"/>
    <w:next w:val="Normal"/>
    <w:link w:val="Rubrik4Char"/>
    <w:uiPriority w:val="9"/>
    <w:unhideWhenUsed/>
    <w:qFormat/>
    <w:rsid w:val="00B917BB"/>
    <w:pPr>
      <w:keepNext/>
      <w:keepLines/>
      <w:spacing w:before="40" w:after="0"/>
      <w:outlineLvl w:val="3"/>
    </w:pPr>
    <w:rPr>
      <w:rFonts w:asciiTheme="majorHAnsi" w:hAnsiTheme="majorHAnsi" w:eastAsiaTheme="majorEastAsia" w:cstheme="majorBidi"/>
      <w:i/>
      <w:iCs/>
      <w:color w:val="00A877" w:themeColor="accent1" w:themeShade="BF"/>
    </w:rPr>
  </w:style>
  <w:style w:type="character" w:styleId="Standardstycketeckensnitt" w:default="1">
    <w:name w:val="Default Paragraph Font"/>
    <w:uiPriority w:val="1"/>
    <w:semiHidden/>
    <w:unhideWhenUsed/>
  </w:style>
  <w:style w:type="table" w:styleId="Normaltabell" w:default="1">
    <w:name w:val="Normal Table"/>
    <w:uiPriority w:val="99"/>
    <w:semiHidden/>
    <w:unhideWhenUsed/>
    <w:tblPr>
      <w:tblInd w:w="0" w:type="dxa"/>
      <w:tblCellMar>
        <w:top w:w="0" w:type="dxa"/>
        <w:left w:w="108" w:type="dxa"/>
        <w:bottom w:w="0" w:type="dxa"/>
        <w:right w:w="108" w:type="dxa"/>
      </w:tblCellMar>
    </w:tblPr>
  </w:style>
  <w:style w:type="numbering" w:styleId="Ingenlista" w:default="1">
    <w:name w:val="No List"/>
    <w:uiPriority w:val="99"/>
    <w:semiHidden/>
    <w:unhideWhenUsed/>
  </w:style>
  <w:style w:type="table" w:styleId="Tabellrutnt">
    <w:name w:val="Table Grid"/>
    <w:basedOn w:val="Normaltabell"/>
    <w:uiPriority w:val="39"/>
    <w:rsid w:val="00E94F8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idhuvud">
    <w:name w:val="header"/>
    <w:basedOn w:val="Normal"/>
    <w:link w:val="SidhuvudChar"/>
    <w:uiPriority w:val="99"/>
    <w:unhideWhenUsed/>
    <w:rsid w:val="00E94F87"/>
    <w:pPr>
      <w:tabs>
        <w:tab w:val="center" w:pos="4536"/>
        <w:tab w:val="right" w:pos="9072"/>
      </w:tabs>
      <w:spacing w:after="0" w:line="240" w:lineRule="auto"/>
    </w:pPr>
  </w:style>
  <w:style w:type="character" w:styleId="SidhuvudChar" w:customStyle="1">
    <w:name w:val="Sidhuvud Char"/>
    <w:basedOn w:val="Standardstycketeckensnitt"/>
    <w:link w:val="Sidhuvud"/>
    <w:uiPriority w:val="99"/>
    <w:rsid w:val="00E94F87"/>
  </w:style>
  <w:style w:type="paragraph" w:styleId="Sidfot">
    <w:name w:val="footer"/>
    <w:basedOn w:val="Normal"/>
    <w:link w:val="SidfotChar"/>
    <w:uiPriority w:val="99"/>
    <w:unhideWhenUsed/>
    <w:rsid w:val="00E94F87"/>
    <w:pPr>
      <w:tabs>
        <w:tab w:val="center" w:pos="4536"/>
        <w:tab w:val="right" w:pos="9072"/>
      </w:tabs>
      <w:spacing w:after="0" w:line="240" w:lineRule="auto"/>
    </w:pPr>
  </w:style>
  <w:style w:type="character" w:styleId="SidfotChar" w:customStyle="1">
    <w:name w:val="Sidfot Char"/>
    <w:basedOn w:val="Standardstycketeckensnitt"/>
    <w:link w:val="Sidfot"/>
    <w:uiPriority w:val="99"/>
    <w:rsid w:val="00E94F87"/>
  </w:style>
  <w:style w:type="character" w:styleId="Rubrik1Char" w:customStyle="1">
    <w:name w:val="Rubrik 1 Char"/>
    <w:basedOn w:val="Standardstycketeckensnitt"/>
    <w:link w:val="Rubrik1"/>
    <w:uiPriority w:val="9"/>
    <w:rsid w:val="000763A2"/>
    <w:rPr>
      <w:rFonts w:asciiTheme="majorHAnsi" w:hAnsiTheme="majorHAnsi" w:eastAsiaTheme="majorEastAsia" w:cstheme="majorBidi"/>
      <w:b/>
      <w:color w:val="000000" w:themeColor="text1"/>
      <w:sz w:val="28"/>
      <w:szCs w:val="32"/>
    </w:rPr>
  </w:style>
  <w:style w:type="character" w:styleId="Rubrik2Char" w:customStyle="1">
    <w:name w:val="Rubrik 2 Char"/>
    <w:basedOn w:val="Standardstycketeckensnitt"/>
    <w:link w:val="Rubrik2"/>
    <w:uiPriority w:val="9"/>
    <w:rsid w:val="00B53572"/>
    <w:rPr>
      <w:rFonts w:asciiTheme="majorHAnsi" w:hAnsiTheme="majorHAnsi" w:eastAsiaTheme="majorEastAsia" w:cstheme="majorBidi"/>
      <w:b/>
      <w:bCs/>
      <w:color w:val="000000" w:themeColor="text1"/>
      <w:sz w:val="24"/>
      <w:szCs w:val="26"/>
    </w:rPr>
  </w:style>
  <w:style w:type="paragraph" w:styleId="Rubrik">
    <w:name w:val="Title"/>
    <w:basedOn w:val="Normal"/>
    <w:next w:val="Normal"/>
    <w:link w:val="RubrikChar"/>
    <w:autoRedefine/>
    <w:uiPriority w:val="10"/>
    <w:qFormat/>
    <w:rsid w:val="00E94F87"/>
    <w:pPr>
      <w:spacing w:after="0" w:line="240" w:lineRule="auto"/>
      <w:contextualSpacing/>
    </w:pPr>
    <w:rPr>
      <w:rFonts w:asciiTheme="majorHAnsi" w:hAnsiTheme="majorHAnsi" w:eastAsiaTheme="majorEastAsia" w:cstheme="majorBidi"/>
      <w:b/>
      <w:color w:val="00A877" w:themeColor="accent1" w:themeShade="BF"/>
      <w:spacing w:val="-10"/>
      <w:kern w:val="28"/>
      <w:sz w:val="28"/>
      <w:szCs w:val="56"/>
    </w:rPr>
  </w:style>
  <w:style w:type="character" w:styleId="RubrikChar" w:customStyle="1">
    <w:name w:val="Rubrik Char"/>
    <w:basedOn w:val="Standardstycketeckensnitt"/>
    <w:link w:val="Rubrik"/>
    <w:uiPriority w:val="10"/>
    <w:rsid w:val="00E94F87"/>
    <w:rPr>
      <w:rFonts w:asciiTheme="majorHAnsi" w:hAnsiTheme="majorHAnsi" w:eastAsiaTheme="majorEastAsia" w:cstheme="majorBidi"/>
      <w:b/>
      <w:color w:val="00A877" w:themeColor="accent1" w:themeShade="BF"/>
      <w:spacing w:val="-10"/>
      <w:kern w:val="28"/>
      <w:sz w:val="28"/>
      <w:szCs w:val="56"/>
    </w:rPr>
  </w:style>
  <w:style w:type="character" w:styleId="Platshllartext">
    <w:name w:val="Placeholder Text"/>
    <w:basedOn w:val="Standardstycketeckensnitt"/>
    <w:uiPriority w:val="99"/>
    <w:semiHidden/>
    <w:rsid w:val="00E94F87"/>
    <w:rPr>
      <w:color w:val="808080"/>
    </w:rPr>
  </w:style>
  <w:style w:type="paragraph" w:styleId="Liststycke">
    <w:name w:val="List Paragraph"/>
    <w:basedOn w:val="Normal"/>
    <w:uiPriority w:val="34"/>
    <w:qFormat/>
    <w:rsid w:val="00B917BB"/>
    <w:pPr>
      <w:ind w:left="720"/>
      <w:contextualSpacing/>
    </w:pPr>
  </w:style>
  <w:style w:type="character" w:styleId="Rubrik3Char" w:customStyle="1">
    <w:name w:val="Rubrik 3 Char"/>
    <w:basedOn w:val="Standardstycketeckensnitt"/>
    <w:link w:val="Rubrik3"/>
    <w:uiPriority w:val="9"/>
    <w:rsid w:val="00B917BB"/>
    <w:rPr>
      <w:rFonts w:asciiTheme="majorHAnsi" w:hAnsiTheme="majorHAnsi" w:eastAsiaTheme="majorEastAsia" w:cstheme="majorBidi"/>
      <w:color w:val="00704F" w:themeColor="accent1" w:themeShade="7F"/>
      <w:sz w:val="24"/>
      <w:szCs w:val="24"/>
    </w:rPr>
  </w:style>
  <w:style w:type="character" w:styleId="Rubrik4Char" w:customStyle="1">
    <w:name w:val="Rubrik 4 Char"/>
    <w:basedOn w:val="Standardstycketeckensnitt"/>
    <w:link w:val="Rubrik4"/>
    <w:uiPriority w:val="9"/>
    <w:rsid w:val="00B917BB"/>
    <w:rPr>
      <w:rFonts w:asciiTheme="majorHAnsi" w:hAnsiTheme="majorHAnsi" w:eastAsiaTheme="majorEastAsia" w:cstheme="majorBidi"/>
      <w:i/>
      <w:iCs/>
      <w:color w:val="00A877" w:themeColor="accent1" w:themeShade="BF"/>
    </w:rPr>
  </w:style>
  <w:style w:type="character" w:styleId="Formatmall1" w:customStyle="1">
    <w:name w:val="Formatmall1"/>
    <w:basedOn w:val="Standardstycketeckensnitt"/>
    <w:uiPriority w:val="1"/>
    <w:rsid w:val="00A32A8A"/>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glossaryDocument" Target="glossary/document.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microsoft.com/office/2020/10/relationships/intelligence" Target="intelligence2.xml" Id="R08fd8e36decd436c"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hla.yagoutkar\Downloads\Ny%20Kursplansmall%20YH_2022_rekommederas%20av%20K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F8197E121B4D028DCF1E7E6645A66B"/>
        <w:category>
          <w:name w:val="Allmänt"/>
          <w:gallery w:val="placeholder"/>
        </w:category>
        <w:types>
          <w:type w:val="bbPlcHdr"/>
        </w:types>
        <w:behaviors>
          <w:behavior w:val="content"/>
        </w:behaviors>
        <w:guid w:val="{CE8E44AA-28D7-4358-A851-4D620DB10148}"/>
      </w:docPartPr>
      <w:docPartBody>
        <w:p w:rsidR="00337EC3" w:rsidRDefault="004B2252">
          <w:pPr>
            <w:pStyle w:val="F2F8197E121B4D028DCF1E7E6645A66B"/>
          </w:pPr>
          <w:r w:rsidRPr="003968BE">
            <w:rPr>
              <w:rStyle w:val="Platshllartext"/>
              <w:i/>
              <w:iCs/>
              <w:color w:val="808080" w:themeColor="background1" w:themeShade="80"/>
              <w:sz w:val="20"/>
              <w:szCs w:val="20"/>
            </w:rPr>
            <w:t>Klicka här för att välja omgång i listan.</w:t>
          </w:r>
        </w:p>
      </w:docPartBody>
    </w:docPart>
    <w:docPart>
      <w:docPartPr>
        <w:name w:val="5628C1BE8E4949C99F7D2FD0537AAFCF"/>
        <w:category>
          <w:name w:val="Allmänt"/>
          <w:gallery w:val="placeholder"/>
        </w:category>
        <w:types>
          <w:type w:val="bbPlcHdr"/>
        </w:types>
        <w:behaviors>
          <w:behavior w:val="content"/>
        </w:behaviors>
        <w:guid w:val="{D699E552-4A62-4763-B98C-8A868A965A79}"/>
      </w:docPartPr>
      <w:docPartBody>
        <w:p w:rsidR="00337EC3" w:rsidRDefault="004B2252">
          <w:pPr>
            <w:pStyle w:val="5628C1BE8E4949C99F7D2FD0537AAFCF"/>
          </w:pPr>
          <w:r w:rsidRPr="003968BE">
            <w:rPr>
              <w:rStyle w:val="Platshllartext"/>
              <w:i/>
              <w:iCs/>
              <w:color w:val="808080" w:themeColor="background1" w:themeShade="80"/>
              <w:sz w:val="20"/>
              <w:szCs w:val="20"/>
            </w:rPr>
            <w:t>Klicka här för att ange kursens namn.</w:t>
          </w:r>
        </w:p>
      </w:docPartBody>
    </w:docPart>
    <w:docPart>
      <w:docPartPr>
        <w:name w:val="72D10D79C40C4CD1B8FB50A51FE82695"/>
        <w:category>
          <w:name w:val="Allmänt"/>
          <w:gallery w:val="placeholder"/>
        </w:category>
        <w:types>
          <w:type w:val="bbPlcHdr"/>
        </w:types>
        <w:behaviors>
          <w:behavior w:val="content"/>
        </w:behaviors>
        <w:guid w:val="{BFE1FE2B-CC27-4162-BA22-CF4BA5C24EC4}"/>
      </w:docPartPr>
      <w:docPartBody>
        <w:p w:rsidR="00337EC3" w:rsidRDefault="004B2252">
          <w:pPr>
            <w:pStyle w:val="72D10D79C40C4CD1B8FB50A51FE82695"/>
          </w:pPr>
          <w:r w:rsidRPr="003968BE">
            <w:rPr>
              <w:rStyle w:val="Platshllartext"/>
              <w:i/>
              <w:iCs/>
              <w:color w:val="808080" w:themeColor="background1" w:themeShade="80"/>
              <w:sz w:val="20"/>
              <w:szCs w:val="20"/>
            </w:rPr>
            <w:t>Klicka här för att ange Yh-poäng.</w:t>
          </w:r>
        </w:p>
      </w:docPartBody>
    </w:docPart>
    <w:docPart>
      <w:docPartPr>
        <w:name w:val="FDCD474486A642E8819C3AE1BC7EE9C2"/>
        <w:category>
          <w:name w:val="Allmänt"/>
          <w:gallery w:val="placeholder"/>
        </w:category>
        <w:types>
          <w:type w:val="bbPlcHdr"/>
        </w:types>
        <w:behaviors>
          <w:behavior w:val="content"/>
        </w:behaviors>
        <w:guid w:val="{25123202-5BF9-44CF-8507-A7DE3D2D8FB3}"/>
      </w:docPartPr>
      <w:docPartBody>
        <w:p w:rsidR="00337EC3" w:rsidRDefault="004B2252">
          <w:pPr>
            <w:pStyle w:val="FDCD474486A642E8819C3AE1BC7EE9C2"/>
          </w:pPr>
          <w:r w:rsidRPr="003968BE">
            <w:rPr>
              <w:rStyle w:val="Platshllartext"/>
              <w:i/>
              <w:iCs/>
              <w:color w:val="808080" w:themeColor="background1" w:themeShade="80"/>
              <w:sz w:val="20"/>
              <w:szCs w:val="20"/>
            </w:rPr>
            <w:t>Klicka här för att välja utgåva i listan.</w:t>
          </w:r>
        </w:p>
      </w:docPartBody>
    </w:docPart>
    <w:docPart>
      <w:docPartPr>
        <w:name w:val="43336B5067984215B19AF1C62BB1F41F"/>
        <w:category>
          <w:name w:val="Allmänt"/>
          <w:gallery w:val="placeholder"/>
        </w:category>
        <w:types>
          <w:type w:val="bbPlcHdr"/>
        </w:types>
        <w:behaviors>
          <w:behavior w:val="content"/>
        </w:behaviors>
        <w:guid w:val="{36B3AF23-85AE-4142-86F2-9D746A2411BD}"/>
      </w:docPartPr>
      <w:docPartBody>
        <w:p w:rsidR="00337EC3" w:rsidRDefault="004B2252">
          <w:pPr>
            <w:pStyle w:val="43336B5067984215B19AF1C62BB1F41F"/>
          </w:pPr>
          <w:r w:rsidRPr="003968BE">
            <w:rPr>
              <w:rStyle w:val="Platshllartext"/>
              <w:i/>
              <w:iCs/>
              <w:color w:val="808080" w:themeColor="background1" w:themeShade="80"/>
              <w:sz w:val="20"/>
              <w:szCs w:val="20"/>
            </w:rPr>
            <w:t>Klicka här för att välja datum.</w:t>
          </w:r>
        </w:p>
      </w:docPartBody>
    </w:docPart>
    <w:docPart>
      <w:docPartPr>
        <w:name w:val="503C7E784AC44A0C842DB08158FA2619"/>
        <w:category>
          <w:name w:val="Allmänt"/>
          <w:gallery w:val="placeholder"/>
        </w:category>
        <w:types>
          <w:type w:val="bbPlcHdr"/>
        </w:types>
        <w:behaviors>
          <w:behavior w:val="content"/>
        </w:behaviors>
        <w:guid w:val="{338B9DE5-080D-4BCF-BD65-70D88E47BF37}"/>
      </w:docPartPr>
      <w:docPartBody>
        <w:p w:rsidR="00337EC3" w:rsidRDefault="004B2252">
          <w:pPr>
            <w:pStyle w:val="503C7E784AC44A0C842DB08158FA2619"/>
          </w:pPr>
          <w:r w:rsidRPr="003968BE">
            <w:rPr>
              <w:rStyle w:val="Platshllartext"/>
              <w:i/>
              <w:iCs/>
              <w:color w:val="808080" w:themeColor="background1" w:themeShade="80"/>
              <w:sz w:val="20"/>
              <w:szCs w:val="20"/>
            </w:rPr>
            <w:t>Klicka här för att ange språk.</w:t>
          </w:r>
        </w:p>
      </w:docPartBody>
    </w:docPart>
    <w:docPart>
      <w:docPartPr>
        <w:name w:val="CB5FA8E7EE0C47879420832ACF0F6DF4"/>
        <w:category>
          <w:name w:val="Allmänt"/>
          <w:gallery w:val="placeholder"/>
        </w:category>
        <w:types>
          <w:type w:val="bbPlcHdr"/>
        </w:types>
        <w:behaviors>
          <w:behavior w:val="content"/>
        </w:behaviors>
        <w:guid w:val="{24259193-C4FA-4067-B531-65699987C2F4}"/>
      </w:docPartPr>
      <w:docPartBody>
        <w:p w:rsidR="00337EC3" w:rsidRDefault="004B2252">
          <w:pPr>
            <w:pStyle w:val="CB5FA8E7EE0C47879420832ACF0F6DF4"/>
          </w:pPr>
          <w:r w:rsidRPr="00434F0E">
            <w:rPr>
              <w:rStyle w:val="Platshllartext"/>
              <w:i/>
              <w:iCs/>
              <w:sz w:val="20"/>
              <w:szCs w:val="20"/>
            </w:rPr>
            <w:t>Klicka här för att ange förkunskaper.</w:t>
          </w:r>
        </w:p>
      </w:docPartBody>
    </w:docPart>
    <w:docPart>
      <w:docPartPr>
        <w:name w:val="EB6B89138D2D435F92D1FD6FEA820559"/>
        <w:category>
          <w:name w:val="Allmänt"/>
          <w:gallery w:val="placeholder"/>
        </w:category>
        <w:types>
          <w:type w:val="bbPlcHdr"/>
        </w:types>
        <w:behaviors>
          <w:behavior w:val="content"/>
        </w:behaviors>
        <w:guid w:val="{9BB26B8A-2522-431F-82B7-F1686E249783}"/>
      </w:docPartPr>
      <w:docPartBody>
        <w:p w:rsidR="00337EC3" w:rsidRDefault="004B2252">
          <w:pPr>
            <w:pStyle w:val="EB6B89138D2D435F92D1FD6FEA820559"/>
          </w:pPr>
          <w:r w:rsidRPr="00D63143">
            <w:rPr>
              <w:color w:val="FF0000"/>
            </w:rPr>
            <w:t>Denna del är obligatorisk och måste vara med.</w:t>
          </w:r>
          <w:r>
            <w:rPr>
              <w:color w:val="FF0000"/>
            </w:rPr>
            <w:br/>
          </w:r>
          <w:r w:rsidRPr="003968BE">
            <w:rPr>
              <w:color w:val="808080" w:themeColor="background1" w:themeShade="80"/>
            </w:rPr>
            <w:t>Lägg in kursbeskrivningen som är angiven för kursen i utbildningsplanen (UP). Nedan kan kursens innehåll och moment förtydligas. Det är kursens centrala innehåll och olika delar/områden som anges, inte detaljer.</w:t>
          </w:r>
          <w:r>
            <w:br/>
          </w:r>
          <w:r w:rsidRPr="003968BE">
            <w:rPr>
              <w:i/>
              <w:iCs/>
              <w:color w:val="808080" w:themeColor="background1" w:themeShade="80"/>
              <w:sz w:val="20"/>
              <w:szCs w:val="20"/>
            </w:rPr>
            <w:t>Klicka i det här området för att byta ut texten.</w:t>
          </w:r>
        </w:p>
      </w:docPartBody>
    </w:docPart>
    <w:docPart>
      <w:docPartPr>
        <w:name w:val="441DBBBA344C442C922524801AB40F2F"/>
        <w:category>
          <w:name w:val="Allmänt"/>
          <w:gallery w:val="placeholder"/>
        </w:category>
        <w:types>
          <w:type w:val="bbPlcHdr"/>
        </w:types>
        <w:behaviors>
          <w:behavior w:val="content"/>
        </w:behaviors>
        <w:guid w:val="{DEE29835-B355-4E62-88CF-193B15AD5C8A}"/>
      </w:docPartPr>
      <w:docPartBody>
        <w:p w:rsidR="00337EC3" w:rsidRDefault="004B2252">
          <w:pPr>
            <w:pStyle w:val="441DBBBA344C442C922524801AB40F2F"/>
          </w:pPr>
          <w:r w:rsidRPr="003968BE">
            <w:rPr>
              <w:rStyle w:val="Platshllartext"/>
              <w:i/>
              <w:iCs/>
              <w:color w:val="808080" w:themeColor="background1" w:themeShade="80"/>
              <w:sz w:val="20"/>
              <w:szCs w:val="20"/>
            </w:rPr>
            <w:t>Klicka här för att ange text i punktlistan. Tryck på enter för att göra en ny punkt.</w:t>
          </w:r>
        </w:p>
      </w:docPartBody>
    </w:docPart>
    <w:docPart>
      <w:docPartPr>
        <w:name w:val="0F9EECB52A104C74A186F8BC80C7AE6C"/>
        <w:category>
          <w:name w:val="Allmänt"/>
          <w:gallery w:val="placeholder"/>
        </w:category>
        <w:types>
          <w:type w:val="bbPlcHdr"/>
        </w:types>
        <w:behaviors>
          <w:behavior w:val="content"/>
        </w:behaviors>
        <w:guid w:val="{713B497B-7A18-4E16-BEB4-F40E8ECF3EEA}"/>
      </w:docPartPr>
      <w:docPartBody>
        <w:p w:rsidR="00337EC3" w:rsidRDefault="004B2252">
          <w:pPr>
            <w:pStyle w:val="0F9EECB52A104C74A186F8BC80C7AE6C"/>
          </w:pPr>
          <w:r w:rsidRPr="003968BE">
            <w:rPr>
              <w:color w:val="FF0000"/>
            </w:rPr>
            <w:t xml:space="preserve">Denna del är obligatorisk och måste vara med. </w:t>
          </w:r>
          <w:r w:rsidRPr="003968BE">
            <w:rPr>
              <w:color w:val="FF0000"/>
            </w:rPr>
            <w:br/>
          </w:r>
          <w:r w:rsidRPr="003968BE">
            <w:rPr>
              <w:color w:val="808080" w:themeColor="background1" w:themeShade="80"/>
            </w:rPr>
            <w:t>Tänk på att alla mål måste vara mätbara och examinerbara. Alla kurser behöver inte innehålla samtliga deskriptorer (kunskaper, färdigheter och kompetenser). Vissa kurser innehåller enbart kunskaper, vissa kunskaper och färdigheter, vissa färdigheter och kompetenser och vissa alla. Det beror helt på kursens djup och när i utbildningen den ges. Ju längre tid utbildningen pågått desto djupare blir kunskapen.</w:t>
          </w:r>
          <w:r>
            <w:rPr>
              <w:color w:val="FF0000"/>
            </w:rPr>
            <w:br/>
          </w:r>
          <w:r w:rsidRPr="00E03633">
            <w:rPr>
              <w:i/>
              <w:iCs/>
              <w:color w:val="808080" w:themeColor="background1" w:themeShade="80"/>
              <w:sz w:val="20"/>
              <w:szCs w:val="20"/>
            </w:rPr>
            <w:t>Klicka i det här området för att ta bort informationstexten.</w:t>
          </w:r>
        </w:p>
      </w:docPartBody>
    </w:docPart>
    <w:docPart>
      <w:docPartPr>
        <w:name w:val="035025DB3BAD4582AB8F6D071DBA5940"/>
        <w:category>
          <w:name w:val="Allmänt"/>
          <w:gallery w:val="placeholder"/>
        </w:category>
        <w:types>
          <w:type w:val="bbPlcHdr"/>
        </w:types>
        <w:behaviors>
          <w:behavior w:val="content"/>
        </w:behaviors>
        <w:guid w:val="{4A48C095-9555-4403-8231-0C4FE3CD7908}"/>
      </w:docPartPr>
      <w:docPartBody>
        <w:p w:rsidR="00337EC3" w:rsidRDefault="004B2252">
          <w:pPr>
            <w:pStyle w:val="035025DB3BAD4582AB8F6D071DBA5940"/>
          </w:pPr>
          <w:r w:rsidRPr="00E03633">
            <w:rPr>
              <w:rStyle w:val="Platshllartext"/>
              <w:i/>
              <w:iCs/>
              <w:color w:val="808080" w:themeColor="background1" w:themeShade="80"/>
              <w:sz w:val="20"/>
              <w:szCs w:val="20"/>
            </w:rPr>
            <w:t xml:space="preserve">Klicka här för att lägga in läranderesultat i form av </w:t>
          </w:r>
          <w:r w:rsidRPr="00E03633">
            <w:rPr>
              <w:rStyle w:val="Platshllartext"/>
              <w:b/>
              <w:bCs/>
              <w:i/>
              <w:iCs/>
              <w:color w:val="808080" w:themeColor="background1" w:themeShade="80"/>
              <w:sz w:val="20"/>
              <w:szCs w:val="20"/>
            </w:rPr>
            <w:t xml:space="preserve">kunskaper </w:t>
          </w:r>
          <w:r w:rsidRPr="00E03633">
            <w:rPr>
              <w:rStyle w:val="Platshllartext"/>
              <w:i/>
              <w:iCs/>
              <w:color w:val="808080" w:themeColor="background1" w:themeShade="80"/>
              <w:sz w:val="20"/>
              <w:szCs w:val="20"/>
            </w:rPr>
            <w:t>för kusen. Tryck på enter för att göra en ny punkt.</w:t>
          </w:r>
        </w:p>
      </w:docPartBody>
    </w:docPart>
    <w:docPart>
      <w:docPartPr>
        <w:name w:val="A5E8540E269E415198CB0C85FC9016C2"/>
        <w:category>
          <w:name w:val="Allmänt"/>
          <w:gallery w:val="placeholder"/>
        </w:category>
        <w:types>
          <w:type w:val="bbPlcHdr"/>
        </w:types>
        <w:behaviors>
          <w:behavior w:val="content"/>
        </w:behaviors>
        <w:guid w:val="{E4D1A540-3246-46CD-9A07-40A10F5667F6}"/>
      </w:docPartPr>
      <w:docPartBody>
        <w:p w:rsidR="00337EC3" w:rsidRDefault="004B2252">
          <w:pPr>
            <w:pStyle w:val="A5E8540E269E415198CB0C85FC9016C2"/>
          </w:pPr>
          <w:r w:rsidRPr="00E03633">
            <w:rPr>
              <w:rStyle w:val="Platshllartext"/>
              <w:i/>
              <w:iCs/>
              <w:color w:val="808080" w:themeColor="background1" w:themeShade="80"/>
              <w:sz w:val="20"/>
              <w:szCs w:val="20"/>
            </w:rPr>
            <w:t xml:space="preserve">Klicka här för att lägga in läranderesultat i form av </w:t>
          </w:r>
          <w:r w:rsidRPr="00E03633">
            <w:rPr>
              <w:rStyle w:val="Platshllartext"/>
              <w:b/>
              <w:bCs/>
              <w:i/>
              <w:iCs/>
              <w:color w:val="808080" w:themeColor="background1" w:themeShade="80"/>
              <w:sz w:val="20"/>
              <w:szCs w:val="20"/>
            </w:rPr>
            <w:t>färdigheter</w:t>
          </w:r>
          <w:r w:rsidRPr="00E03633">
            <w:rPr>
              <w:rStyle w:val="Platshllartext"/>
              <w:i/>
              <w:iCs/>
              <w:color w:val="808080" w:themeColor="background1" w:themeShade="80"/>
              <w:sz w:val="20"/>
              <w:szCs w:val="20"/>
            </w:rPr>
            <w:t xml:space="preserve"> för kusen. Tryck på enter för att göra en ny punkt.</w:t>
          </w:r>
        </w:p>
      </w:docPartBody>
    </w:docPart>
    <w:docPart>
      <w:docPartPr>
        <w:name w:val="130AE9B314554C889B6B57C9940BA592"/>
        <w:category>
          <w:name w:val="Allmänt"/>
          <w:gallery w:val="placeholder"/>
        </w:category>
        <w:types>
          <w:type w:val="bbPlcHdr"/>
        </w:types>
        <w:behaviors>
          <w:behavior w:val="content"/>
        </w:behaviors>
        <w:guid w:val="{4A8ABD33-B38C-49D4-A0F2-B26BB4D06421}"/>
      </w:docPartPr>
      <w:docPartBody>
        <w:p w:rsidR="00337EC3" w:rsidRDefault="004B2252">
          <w:pPr>
            <w:pStyle w:val="130AE9B314554C889B6B57C9940BA592"/>
          </w:pPr>
          <w:r w:rsidRPr="00E03633">
            <w:rPr>
              <w:rStyle w:val="Platshllartext"/>
              <w:i/>
              <w:iCs/>
              <w:color w:val="808080" w:themeColor="background1" w:themeShade="80"/>
              <w:sz w:val="20"/>
              <w:szCs w:val="20"/>
            </w:rPr>
            <w:t xml:space="preserve">Klicka här för att lägga in läranderesultat i form av </w:t>
          </w:r>
          <w:r w:rsidRPr="00E03633">
            <w:rPr>
              <w:rStyle w:val="Platshllartext"/>
              <w:b/>
              <w:bCs/>
              <w:i/>
              <w:iCs/>
              <w:color w:val="808080" w:themeColor="background1" w:themeShade="80"/>
              <w:sz w:val="20"/>
              <w:szCs w:val="20"/>
            </w:rPr>
            <w:t>kompetenser</w:t>
          </w:r>
          <w:r w:rsidRPr="00E03633">
            <w:rPr>
              <w:rStyle w:val="Platshllartext"/>
              <w:i/>
              <w:iCs/>
              <w:color w:val="808080" w:themeColor="background1" w:themeShade="80"/>
              <w:sz w:val="20"/>
              <w:szCs w:val="20"/>
            </w:rPr>
            <w:t xml:space="preserve"> för kusen. Tryck på enter för att göra en ny punkt.</w:t>
          </w:r>
        </w:p>
      </w:docPartBody>
    </w:docPart>
    <w:docPart>
      <w:docPartPr>
        <w:name w:val="BA4A5BAFE6044DC1A187C7AFAF74A29A"/>
        <w:category>
          <w:name w:val="Allmänt"/>
          <w:gallery w:val="placeholder"/>
        </w:category>
        <w:types>
          <w:type w:val="bbPlcHdr"/>
        </w:types>
        <w:behaviors>
          <w:behavior w:val="content"/>
        </w:behaviors>
        <w:guid w:val="{458B3E75-D809-401A-BF03-D8ABE4704DDE}"/>
      </w:docPartPr>
      <w:docPartBody>
        <w:p w:rsidR="00337EC3" w:rsidRDefault="004B2252">
          <w:pPr>
            <w:pStyle w:val="BA4A5BAFE6044DC1A187C7AFAF74A29A"/>
          </w:pPr>
          <w:r w:rsidRPr="00E94F87">
            <w:rPr>
              <w:color w:val="FFC000"/>
            </w:rPr>
            <w:t xml:space="preserve">Denna del är valfri men rekommenderas att ha med. </w:t>
          </w:r>
          <w:r>
            <w:rPr>
              <w:color w:val="FFC000"/>
            </w:rPr>
            <w:br/>
          </w:r>
          <w:r w:rsidRPr="00E03633">
            <w:rPr>
              <w:b/>
              <w:bCs/>
              <w:color w:val="808080" w:themeColor="background1" w:themeShade="80"/>
            </w:rPr>
            <w:t>Exempel</w:t>
          </w:r>
          <w:r w:rsidRPr="00E03633">
            <w:rPr>
              <w:color w:val="808080" w:themeColor="background1" w:themeShade="80"/>
            </w:rPr>
            <w:br/>
            <w:t xml:space="preserve">Kursen kommer att genomföras med traditionell undervisning i form av föreläsningar varvat med tid för praktisk träning på övningsuppgifter, med handledning av läraren. I kursen ingår också att genomföra inlämningsuppgifter på självstudietiden. Flera studiebesök ingår, med tillhörande redovisning. </w:t>
          </w:r>
          <w:r w:rsidRPr="00E03633">
            <w:rPr>
              <w:color w:val="808080" w:themeColor="background1" w:themeShade="80"/>
            </w:rPr>
            <w:br/>
            <w:t xml:space="preserve">Tänk på att ändra formuleringen så den stämmer överens med den specifika kursen samt för LIA och Examensarbetskurs! </w:t>
          </w:r>
          <w:r w:rsidRPr="00E03633">
            <w:rPr>
              <w:color w:val="808080" w:themeColor="background1" w:themeShade="80"/>
            </w:rPr>
            <w:br/>
          </w:r>
          <w:r w:rsidRPr="00322BE5">
            <w:rPr>
              <w:rStyle w:val="Platshllartext"/>
              <w:i/>
              <w:iCs/>
              <w:sz w:val="20"/>
              <w:szCs w:val="20"/>
            </w:rPr>
            <w:t>Klicka i det här området för att byta ut texten.</w:t>
          </w:r>
        </w:p>
      </w:docPartBody>
    </w:docPart>
    <w:docPart>
      <w:docPartPr>
        <w:name w:val="516F079F205E473C8E4EAE8CF6196B9F"/>
        <w:category>
          <w:name w:val="Allmänt"/>
          <w:gallery w:val="placeholder"/>
        </w:category>
        <w:types>
          <w:type w:val="bbPlcHdr"/>
        </w:types>
        <w:behaviors>
          <w:behavior w:val="content"/>
        </w:behaviors>
        <w:guid w:val="{B493926B-F3D9-4D74-B0C2-AB2A4D114F6A}"/>
      </w:docPartPr>
      <w:docPartBody>
        <w:p w:rsidR="00337EC3" w:rsidRDefault="004B2252">
          <w:pPr>
            <w:pStyle w:val="516F079F205E473C8E4EAE8CF6196B9F"/>
          </w:pPr>
          <w:r w:rsidRPr="004A5C24">
            <w:rPr>
              <w:color w:val="FF0000"/>
            </w:rPr>
            <w:t>Denna del är obligatorisk och måste vara med.</w:t>
          </w:r>
          <w:r w:rsidRPr="004A5C24">
            <w:rPr>
              <w:color w:val="FF0000"/>
            </w:rPr>
            <w:br/>
          </w:r>
          <w:r w:rsidRPr="00E03633">
            <w:rPr>
              <w:color w:val="808080" w:themeColor="background1" w:themeShade="80"/>
            </w:rPr>
            <w:t>Här anger du vilka former för kunskapskontroll som används vid examination. Detta ska beskrivas så att det tydligt framgår hur kunskapskontrollerna går till. Det går även att förtydliga principer för betygssättning på de olika kunskapskontrollerna. Exempel på former för kunskapskontroll är praktiskt prov, observation i arbete, skriftligt prov, inlämningsuppgifter, muntlig redovisning, hemtentamen.</w:t>
          </w:r>
          <w:r w:rsidRPr="00E03633">
            <w:rPr>
              <w:color w:val="808080" w:themeColor="background1" w:themeShade="80"/>
            </w:rPr>
            <w:br/>
          </w:r>
          <w:r w:rsidRPr="00E03633">
            <w:rPr>
              <w:color w:val="808080" w:themeColor="background1" w:themeShade="80"/>
            </w:rPr>
            <w:br/>
            <w:t>Exempel</w:t>
          </w:r>
          <w:r w:rsidRPr="00E03633">
            <w:rPr>
              <w:color w:val="808080" w:themeColor="background1" w:themeShade="80"/>
            </w:rPr>
            <w:br/>
            <w:t>Examination kommer att ske genom:  Salstentamen (IG/G/VG)</w:t>
          </w:r>
          <w:r w:rsidRPr="00E03633">
            <w:rPr>
              <w:color w:val="808080" w:themeColor="background1" w:themeShade="80"/>
            </w:rPr>
            <w:br/>
            <w:t>1 inlämningsuppgift (IG/G/VG)</w:t>
          </w:r>
          <w:r w:rsidRPr="00E03633">
            <w:rPr>
              <w:color w:val="808080" w:themeColor="background1" w:themeShade="80"/>
            </w:rPr>
            <w:br/>
            <w:t>1 gruppuppgift vilken ska redovisas skriftligen (IG/G)</w:t>
          </w:r>
          <w:r>
            <w:rPr>
              <w:color w:val="808080" w:themeColor="background1" w:themeShade="80"/>
            </w:rPr>
            <w:br/>
            <w:t>Den studerande erbjuds en ordinarie examination samt två schemalagda</w:t>
          </w:r>
          <w:r w:rsidRPr="00E03633">
            <w:rPr>
              <w:color w:val="808080" w:themeColor="background1" w:themeShade="80"/>
            </w:rPr>
            <w:t xml:space="preserve"> </w:t>
          </w:r>
          <w:r>
            <w:rPr>
              <w:color w:val="808080" w:themeColor="background1" w:themeShade="80"/>
            </w:rPr>
            <w:t>tillfällen för omexamination.</w:t>
          </w:r>
          <w:r>
            <w:rPr>
              <w:color w:val="808080" w:themeColor="background1" w:themeShade="80"/>
            </w:rPr>
            <w:br/>
          </w:r>
          <w:r w:rsidRPr="00E03633">
            <w:rPr>
              <w:i/>
              <w:iCs/>
              <w:color w:val="808080" w:themeColor="background1" w:themeShade="80"/>
              <w:sz w:val="20"/>
              <w:szCs w:val="20"/>
            </w:rPr>
            <w:t>Klicka i det här området för att ta bort informationstexten.</w:t>
          </w:r>
        </w:p>
      </w:docPartBody>
    </w:docPart>
    <w:docPart>
      <w:docPartPr>
        <w:name w:val="54A0BF84AB1F479ABC5B7488BDDB713E"/>
        <w:category>
          <w:name w:val="Allmänt"/>
          <w:gallery w:val="placeholder"/>
        </w:category>
        <w:types>
          <w:type w:val="bbPlcHdr"/>
        </w:types>
        <w:behaviors>
          <w:behavior w:val="content"/>
        </w:behaviors>
        <w:guid w:val="{0BB2FFE5-9052-4813-A0F8-B4F01142B41C}"/>
      </w:docPartPr>
      <w:docPartBody>
        <w:p w:rsidR="00AA545E" w:rsidRPr="00A32A8A" w:rsidRDefault="004B2252" w:rsidP="00A32A8A">
          <w:pPr>
            <w:rPr>
              <w:rStyle w:val="Formatmall1"/>
              <w:color w:val="808080" w:themeColor="background1" w:themeShade="80"/>
            </w:rPr>
          </w:pPr>
          <w:r w:rsidRPr="00A32A8A">
            <w:rPr>
              <w:rStyle w:val="Formatmall1"/>
              <w:color w:val="808080" w:themeColor="background1" w:themeShade="80"/>
            </w:rPr>
            <w:t>Salstentamen (IG/G/VG)</w:t>
          </w:r>
          <w:r w:rsidRPr="00A32A8A">
            <w:rPr>
              <w:rStyle w:val="Formatmall1"/>
              <w:color w:val="808080" w:themeColor="background1" w:themeShade="80"/>
            </w:rPr>
            <w:br/>
            <w:t>1 inlämningsuppgift (IG/G/VG)</w:t>
          </w:r>
          <w:r w:rsidRPr="00A32A8A">
            <w:rPr>
              <w:rStyle w:val="Formatmall1"/>
              <w:color w:val="808080" w:themeColor="background1" w:themeShade="80"/>
            </w:rPr>
            <w:br/>
            <w:t>1 gruppuppgifter vilken ska redovisas skriftligen (IG/G)</w:t>
          </w:r>
        </w:p>
        <w:p w:rsidR="00337EC3" w:rsidRDefault="004B2252">
          <w:pPr>
            <w:pStyle w:val="54A0BF84AB1F479ABC5B7488BDDB713E"/>
          </w:pPr>
          <w:r>
            <w:rPr>
              <w:color w:val="808080" w:themeColor="background1" w:themeShade="80"/>
            </w:rPr>
            <w:t>Den studerande erbjuds en ordinarie examination samt två schemalagda</w:t>
          </w:r>
          <w:r w:rsidRPr="00E03633">
            <w:rPr>
              <w:color w:val="808080" w:themeColor="background1" w:themeShade="80"/>
            </w:rPr>
            <w:t xml:space="preserve"> </w:t>
          </w:r>
          <w:r>
            <w:rPr>
              <w:color w:val="808080" w:themeColor="background1" w:themeShade="80"/>
            </w:rPr>
            <w:t>tillfällen för omexamination.</w:t>
          </w:r>
          <w:r w:rsidRPr="00A32A8A">
            <w:rPr>
              <w:rStyle w:val="Formatmall1"/>
            </w:rPr>
            <w:br/>
          </w:r>
          <w:r w:rsidRPr="00A32A8A">
            <w:rPr>
              <w:rStyle w:val="Formatmall1"/>
              <w:i/>
              <w:iCs/>
              <w:color w:val="808080" w:themeColor="background1" w:themeShade="80"/>
              <w:sz w:val="20"/>
              <w:szCs w:val="20"/>
            </w:rPr>
            <w:t>Klicka i det här området för att byta ut texten.</w:t>
          </w:r>
        </w:p>
      </w:docPartBody>
    </w:docPart>
    <w:docPart>
      <w:docPartPr>
        <w:name w:val="B623AF88A3574F6AA50507538AEF39FF"/>
        <w:category>
          <w:name w:val="Allmänt"/>
          <w:gallery w:val="placeholder"/>
        </w:category>
        <w:types>
          <w:type w:val="bbPlcHdr"/>
        </w:types>
        <w:behaviors>
          <w:behavior w:val="content"/>
        </w:behaviors>
        <w:guid w:val="{9DFAE7CD-0546-4E79-8693-EFFD581C40CB}"/>
      </w:docPartPr>
      <w:docPartBody>
        <w:p w:rsidR="00AA545E" w:rsidRPr="00A32A8A" w:rsidRDefault="004B2252" w:rsidP="00A32A8A">
          <w:pPr>
            <w:rPr>
              <w:rStyle w:val="Formatmall1"/>
              <w:color w:val="808080" w:themeColor="background1" w:themeShade="80"/>
            </w:rPr>
          </w:pPr>
          <w:r w:rsidRPr="00A32A8A">
            <w:rPr>
              <w:rStyle w:val="Formatmall1"/>
              <w:color w:val="FF0000"/>
            </w:rPr>
            <w:t>Denna del är obligatorisk och måste vara med.</w:t>
          </w:r>
          <w:r w:rsidRPr="00A32A8A">
            <w:rPr>
              <w:rStyle w:val="Formatmall1"/>
              <w:color w:val="808080" w:themeColor="background1" w:themeShade="80"/>
            </w:rPr>
            <w:br/>
            <w:t xml:space="preserve">Här anger du betygskriterier så att det tydligt framgår vad som krävs för att få respektive betyg. </w:t>
          </w:r>
        </w:p>
        <w:p w:rsidR="00AA545E" w:rsidRPr="00A32A8A" w:rsidRDefault="004B2252" w:rsidP="00A32A8A">
          <w:pPr>
            <w:rPr>
              <w:rStyle w:val="Formatmall1"/>
              <w:color w:val="808080" w:themeColor="background1" w:themeShade="80"/>
            </w:rPr>
          </w:pPr>
          <w:r w:rsidRPr="00A32A8A">
            <w:rPr>
              <w:rStyle w:val="Formatmall1"/>
              <w:color w:val="808080" w:themeColor="background1" w:themeShade="80"/>
            </w:rPr>
            <w:t xml:space="preserve">Klipp ut samtliga mål för kursen och lägg även till ett värdeord för G eller VG för att beskriva till vilken kvalitet den studerande ska utföra målet, exempelvis grundläggande, översiktligt, utförligt eller systematiskt (utgå från beslutade kvalitetsord för G respektive VG). Det ska finnas en progression för målen från G till VG, men kunskaper om eller begrepp som ska redogöras för finns det kanske ingen progression på. </w:t>
          </w:r>
        </w:p>
        <w:p w:rsidR="00AA545E" w:rsidRPr="00A32A8A" w:rsidRDefault="004B2252" w:rsidP="00A32A8A">
          <w:pPr>
            <w:rPr>
              <w:rStyle w:val="Formatmall1"/>
              <w:color w:val="808080" w:themeColor="background1" w:themeShade="80"/>
            </w:rPr>
          </w:pPr>
          <w:r w:rsidRPr="00A32A8A">
            <w:rPr>
              <w:rStyle w:val="Formatmall1"/>
              <w:color w:val="808080" w:themeColor="background1" w:themeShade="80"/>
            </w:rPr>
            <w:t>För betyget Godkänd ska den studerande ha uppnått kursens samtliga mål. För betyget Väl Godkänt ska den studerande, utöver kraven för betyget Godkänd uppnå samtliga mål i kolumnen Väl Godkänd.</w:t>
          </w:r>
        </w:p>
        <w:p w:rsidR="00337EC3" w:rsidRDefault="004B2252">
          <w:pPr>
            <w:pStyle w:val="B623AF88A3574F6AA50507538AEF39FF"/>
          </w:pPr>
          <w:r w:rsidRPr="00A32A8A">
            <w:rPr>
              <w:rStyle w:val="Formatmall1"/>
              <w:color w:val="808080" w:themeColor="background1" w:themeShade="80"/>
            </w:rPr>
            <w:t>Icke Godkänd ges till studerande som har fullföljt kursen och genomfört samtliga kunskapskontroller men inte nått alla mål för kursen.</w:t>
          </w:r>
          <w:r w:rsidRPr="00A32A8A">
            <w:rPr>
              <w:rStyle w:val="Formatmall1"/>
              <w:color w:val="808080" w:themeColor="background1" w:themeShade="80"/>
            </w:rPr>
            <w:br/>
          </w:r>
          <w:r w:rsidRPr="00A32A8A">
            <w:rPr>
              <w:rStyle w:val="Formatmall1"/>
              <w:i/>
              <w:iCs/>
              <w:color w:val="808080" w:themeColor="background1" w:themeShade="80"/>
              <w:sz w:val="20"/>
              <w:szCs w:val="20"/>
            </w:rPr>
            <w:t>Klicka i det här området för att ta bort informationstexten.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52"/>
    <w:rsid w:val="00337EC3"/>
    <w:rsid w:val="004B2252"/>
    <w:rsid w:val="006565E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Pr>
      <w:color w:val="808080"/>
    </w:rPr>
  </w:style>
  <w:style w:type="paragraph" w:customStyle="1" w:styleId="DEE03B5BEF9C482F83E17B07E7D41C88">
    <w:name w:val="DEE03B5BEF9C482F83E17B07E7D41C88"/>
  </w:style>
  <w:style w:type="paragraph" w:customStyle="1" w:styleId="8DDA09638E0E4C73B0DDC4C52C5D13E6">
    <w:name w:val="8DDA09638E0E4C73B0DDC4C52C5D13E6"/>
  </w:style>
  <w:style w:type="paragraph" w:customStyle="1" w:styleId="F2F8197E121B4D028DCF1E7E6645A66B">
    <w:name w:val="F2F8197E121B4D028DCF1E7E6645A66B"/>
  </w:style>
  <w:style w:type="paragraph" w:customStyle="1" w:styleId="5628C1BE8E4949C99F7D2FD0537AAFCF">
    <w:name w:val="5628C1BE8E4949C99F7D2FD0537AAFCF"/>
  </w:style>
  <w:style w:type="paragraph" w:customStyle="1" w:styleId="72D10D79C40C4CD1B8FB50A51FE82695">
    <w:name w:val="72D10D79C40C4CD1B8FB50A51FE82695"/>
  </w:style>
  <w:style w:type="paragraph" w:customStyle="1" w:styleId="83085D0F82194566927D80D1E2B599B2">
    <w:name w:val="83085D0F82194566927D80D1E2B599B2"/>
  </w:style>
  <w:style w:type="paragraph" w:customStyle="1" w:styleId="FDCD474486A642E8819C3AE1BC7EE9C2">
    <w:name w:val="FDCD474486A642E8819C3AE1BC7EE9C2"/>
  </w:style>
  <w:style w:type="paragraph" w:customStyle="1" w:styleId="43336B5067984215B19AF1C62BB1F41F">
    <w:name w:val="43336B5067984215B19AF1C62BB1F41F"/>
  </w:style>
  <w:style w:type="paragraph" w:customStyle="1" w:styleId="503C7E784AC44A0C842DB08158FA2619">
    <w:name w:val="503C7E784AC44A0C842DB08158FA2619"/>
  </w:style>
  <w:style w:type="paragraph" w:customStyle="1" w:styleId="CB5FA8E7EE0C47879420832ACF0F6DF4">
    <w:name w:val="CB5FA8E7EE0C47879420832ACF0F6DF4"/>
  </w:style>
  <w:style w:type="paragraph" w:customStyle="1" w:styleId="EB6B89138D2D435F92D1FD6FEA820559">
    <w:name w:val="EB6B89138D2D435F92D1FD6FEA820559"/>
  </w:style>
  <w:style w:type="paragraph" w:customStyle="1" w:styleId="441DBBBA344C442C922524801AB40F2F">
    <w:name w:val="441DBBBA344C442C922524801AB40F2F"/>
  </w:style>
  <w:style w:type="paragraph" w:customStyle="1" w:styleId="0F9EECB52A104C74A186F8BC80C7AE6C">
    <w:name w:val="0F9EECB52A104C74A186F8BC80C7AE6C"/>
  </w:style>
  <w:style w:type="paragraph" w:customStyle="1" w:styleId="035025DB3BAD4582AB8F6D071DBA5940">
    <w:name w:val="035025DB3BAD4582AB8F6D071DBA5940"/>
  </w:style>
  <w:style w:type="paragraph" w:customStyle="1" w:styleId="A5E8540E269E415198CB0C85FC9016C2">
    <w:name w:val="A5E8540E269E415198CB0C85FC9016C2"/>
  </w:style>
  <w:style w:type="paragraph" w:customStyle="1" w:styleId="130AE9B314554C889B6B57C9940BA592">
    <w:name w:val="130AE9B314554C889B6B57C9940BA592"/>
  </w:style>
  <w:style w:type="paragraph" w:customStyle="1" w:styleId="BA4A5BAFE6044DC1A187C7AFAF74A29A">
    <w:name w:val="BA4A5BAFE6044DC1A187C7AFAF74A29A"/>
  </w:style>
  <w:style w:type="paragraph" w:customStyle="1" w:styleId="516F079F205E473C8E4EAE8CF6196B9F">
    <w:name w:val="516F079F205E473C8E4EAE8CF6196B9F"/>
  </w:style>
  <w:style w:type="character" w:customStyle="1" w:styleId="Formatmall1">
    <w:name w:val="Formatmall1"/>
    <w:basedOn w:val="Standardstycketeckensnitt"/>
    <w:uiPriority w:val="1"/>
    <w:rPr>
      <w:color w:val="000000" w:themeColor="text1"/>
    </w:rPr>
  </w:style>
  <w:style w:type="paragraph" w:customStyle="1" w:styleId="54A0BF84AB1F479ABC5B7488BDDB713E">
    <w:name w:val="54A0BF84AB1F479ABC5B7488BDDB713E"/>
  </w:style>
  <w:style w:type="paragraph" w:customStyle="1" w:styleId="B623AF88A3574F6AA50507538AEF39FF">
    <w:name w:val="B623AF88A3574F6AA50507538AEF3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Academedia word_2021">
  <a:themeElements>
    <a:clrScheme name="AcadeMedia ny!">
      <a:dk1>
        <a:srgbClr val="000000"/>
      </a:dk1>
      <a:lt1>
        <a:srgbClr val="FFFFFF"/>
      </a:lt1>
      <a:dk2>
        <a:srgbClr val="2F3843"/>
      </a:dk2>
      <a:lt2>
        <a:srgbClr val="00E1A0"/>
      </a:lt2>
      <a:accent1>
        <a:srgbClr val="00E1A0"/>
      </a:accent1>
      <a:accent2>
        <a:srgbClr val="2F3843"/>
      </a:accent2>
      <a:accent3>
        <a:srgbClr val="FAC771"/>
      </a:accent3>
      <a:accent4>
        <a:srgbClr val="F7DAD1"/>
      </a:accent4>
      <a:accent5>
        <a:srgbClr val="7CFFBD"/>
      </a:accent5>
      <a:accent6>
        <a:srgbClr val="575B66"/>
      </a:accent6>
      <a:hlink>
        <a:srgbClr val="008566"/>
      </a:hlink>
      <a:folHlink>
        <a:srgbClr val="2F3843"/>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Instr.Academedia YH_2021" id="{7DE6AB38-FD42-4FF8-99FB-B9F52DE01ECC}" vid="{D4D71D50-DBD7-4B76-B2D5-504245E654C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972EE0ADC522A428279F1C6C57B96FF" ma:contentTypeVersion="13" ma:contentTypeDescription="Skapa ett nytt dokument." ma:contentTypeScope="" ma:versionID="a95c6ef3e511340c2457fcbe2db027fe">
  <xsd:schema xmlns:xsd="http://www.w3.org/2001/XMLSchema" xmlns:xs="http://www.w3.org/2001/XMLSchema" xmlns:p="http://schemas.microsoft.com/office/2006/metadata/properties" xmlns:ns1="http://schemas.microsoft.com/sharepoint/v3" xmlns:ns2="08633c1b-3617-4677-88e4-fa078e1abb36" xmlns:ns3="4c13cf56-8770-44b7-9ee4-06b92f0bc1e4" targetNamespace="http://schemas.microsoft.com/office/2006/metadata/properties" ma:root="true" ma:fieldsID="d7f0311e0d82d85a3ff2097229a2c368" ns1:_="" ns2:_="" ns3:_="">
    <xsd:import namespace="http://schemas.microsoft.com/sharepoint/v3"/>
    <xsd:import namespace="08633c1b-3617-4677-88e4-fa078e1abb36"/>
    <xsd:import namespace="4c13cf56-8770-44b7-9ee4-06b92f0bc1e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1:PublishingStartDate" minOccurs="0"/>
                <xsd:element ref="ns1:PublishingExpirationDat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7" nillable="true" ma:displayName="Schemalagt startdatum" ma:description="Schemalagt startdatum är en webbplatskolumn som skapas via publiceringsfunktionen. Den används för att ange datum och tid för när sidan ska visas för besökare på webbplatsen för första gången." ma:internalName="PublishingStartDate">
      <xsd:simpleType>
        <xsd:restriction base="dms:Unknown"/>
      </xsd:simpleType>
    </xsd:element>
    <xsd:element name="PublishingExpirationDate" ma:index="18" nillable="true" ma:displayName="Schemalagt slutdatum" ma:description="Schemalagt slutdatum är en webbplatskolumn som skapas via publiceringsfunktionen. Den används för att ange datum och tid för när sidan inte längre ska visas för besökare på webbplatse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633c1b-3617-4677-88e4-fa078e1abb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c13cf56-8770-44b7-9ee4-06b92f0bc1e4" elementFormDefault="qualified">
    <xsd:import namespace="http://schemas.microsoft.com/office/2006/documentManagement/types"/>
    <xsd:import namespace="http://schemas.microsoft.com/office/infopath/2007/PartnerControls"/>
    <xsd:element name="SharedWithUsers" ma:index="19"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Ite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66362-EDE1-4036-A484-04B8B1E9E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8633c1b-3617-4677-88e4-fa078e1abb36"/>
    <ds:schemaRef ds:uri="4c13cf56-8770-44b7-9ee4-06b92f0bc1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B693D9-3366-4E14-BE44-F11831A8876A}">
  <ds:schemaRefs>
    <ds:schemaRef ds:uri="http://schemas.microsoft.com/sharepoint/v3/contenttype/forms"/>
  </ds:schemaRefs>
</ds:datastoreItem>
</file>

<file path=customXml/itemProps3.xml><?xml version="1.0" encoding="utf-8"?>
<ds:datastoreItem xmlns:ds="http://schemas.openxmlformats.org/officeDocument/2006/customXml" ds:itemID="{72850940-2433-4895-9B28-AB90487EA431}">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67D34859-E5DB-454F-9FD2-F7EA39A8230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Ny Kursplansmall YH_2022_rekommederas av KG</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Shahla Yagoutkar</dc:creator>
  <keywords/>
  <dc:description/>
  <lastModifiedBy>Ludwig Simonsson</lastModifiedBy>
  <revision>3</revision>
  <dcterms:created xsi:type="dcterms:W3CDTF">2022-04-03T13:55:00.0000000Z</dcterms:created>
  <dcterms:modified xsi:type="dcterms:W3CDTF">2022-05-09T09:26:49.8676953Z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0x0101002972EE0ADC522A428279F1C6C57B96FF</vt:lpwstr>
  </property>
</Properties>
</file>