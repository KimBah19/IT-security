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0F86BCD9"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0F86BCD9" w:rsidR="00E94F87">
        <w:rPr>
          <w:rFonts w:ascii="Century Gothic" w:hAnsi="Century Gothic" w:eastAsia="Century Gothic" w:cs="Century Gothic" w:asciiTheme="minorAscii" w:hAnsiTheme="minorAscii" w:eastAsiaTheme="minorAscii" w:cstheme="minorAscii"/>
          <w:color w:val="auto"/>
        </w:rPr>
        <w:t>Kursplan</w:t>
      </w:r>
    </w:p>
    <w:p w:rsidR="00E94F87" w:rsidP="0F86BCD9"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0F86BCD9"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0F86BCD9" w14:paraId="4A061AF7" w14:textId="77777777">
        <w:trPr>
          <w:trHeight w:val="653"/>
        </w:trPr>
        <w:tc>
          <w:tcPr>
            <w:tcW w:w="9574" w:type="dxa"/>
            <w:gridSpan w:val="2"/>
            <w:tcMar/>
          </w:tcPr>
          <w:p w:rsidRPr="00C93D91" w:rsidR="00C93D91" w:rsidP="0F86BCD9"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0F86BCD9"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0F86BCD9" w:rsidRDefault="00C93D91" w14:paraId="31DEC3B1" w14:textId="3081003C">
            <w:pPr>
              <w:rPr>
                <w:rStyle w:val="Formatmall1"/>
                <w:rFonts w:ascii="Century Gothic" w:hAnsi="Century Gothic" w:eastAsia="Century Gothic" w:cs="Century Gothic" w:asciiTheme="minorAscii" w:hAnsiTheme="minorAscii" w:eastAsiaTheme="minorAscii" w:cstheme="minorAscii"/>
                <w:color w:val="auto"/>
              </w:rPr>
            </w:pPr>
            <w:r w:rsidRPr="0F86BCD9" w:rsidR="0F86BCD9">
              <w:rPr>
                <w:rStyle w:val="Formatmall1"/>
                <w:rFonts w:ascii="Century Gothic" w:hAnsi="Century Gothic" w:eastAsia="Century Gothic" w:cs="Century Gothic" w:asciiTheme="minorAscii" w:hAnsiTheme="minorAscii" w:eastAsiaTheme="minorAscii" w:cstheme="minorAscii"/>
                <w:color w:val="auto"/>
              </w:rPr>
              <w:t>Affärsmannaskap och Kommunikation</w:t>
            </w:r>
          </w:p>
        </w:tc>
      </w:tr>
      <w:tr w:rsidR="00C93D91" w:rsidTr="0F86BCD9" w14:paraId="3DE12C96" w14:textId="77777777">
        <w:trPr>
          <w:trHeight w:val="619"/>
        </w:trPr>
        <w:tc>
          <w:tcPr>
            <w:tcW w:w="4786" w:type="dxa"/>
            <w:tcMar/>
          </w:tcPr>
          <w:p w:rsidRPr="00C93D91" w:rsidR="00182414" w:rsidP="0F86BCD9"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0F86BCD9"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0F86BCD9"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0F86BCD9" w:rsidRDefault="00182414" w14:paraId="6BDBE53F" w14:textId="3353E905">
            <w:pPr>
              <w:rPr>
                <w:rStyle w:val="Formatmall1"/>
                <w:rFonts w:ascii="Century Gothic" w:hAnsi="Century Gothic" w:eastAsia="Century Gothic" w:cs="Century Gothic" w:asciiTheme="minorAscii" w:hAnsiTheme="minorAscii" w:eastAsiaTheme="minorAscii" w:cstheme="minorAscii"/>
                <w:color w:val="auto"/>
              </w:rPr>
            </w:pPr>
            <w:r w:rsidRPr="0F86BCD9" w:rsidR="0F86BCD9">
              <w:rPr>
                <w:rStyle w:val="Formatmall1"/>
                <w:rFonts w:ascii="Century Gothic" w:hAnsi="Century Gothic" w:eastAsia="Century Gothic" w:cs="Century Gothic" w:asciiTheme="minorAscii" w:hAnsiTheme="minorAscii" w:eastAsiaTheme="minorAscii" w:cstheme="minorAscii"/>
                <w:color w:val="auto"/>
              </w:rPr>
              <w:t>20YHP</w:t>
            </w:r>
          </w:p>
        </w:tc>
        <w:tc>
          <w:tcPr>
            <w:tcW w:w="4787" w:type="dxa"/>
            <w:tcMar/>
          </w:tcPr>
          <w:p w:rsidRPr="00C93D91" w:rsidR="00182414" w:rsidP="0F86BCD9"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0F86BCD9"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0F86BCD9"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0F86BCD9"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0F86BCD9"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0F86BCD9"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0F86BCD9"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0F86BCD9"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0F86BCD9" w14:paraId="515515A5" w14:textId="77777777">
        <w:trPr>
          <w:trHeight w:val="301"/>
        </w:trPr>
        <w:tc>
          <w:tcPr>
            <w:tcW w:w="4786" w:type="dxa"/>
            <w:tcMar/>
          </w:tcPr>
          <w:p w:rsidRPr="00C93D91" w:rsidR="00C93D91" w:rsidP="0F86BCD9"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0F86BCD9"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0F86BCD9"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0F86BCD9" w:rsidR="00B17B2D">
                  <w:rPr>
                    <w:rStyle w:val="Formatmall1"/>
                  </w:rPr>
                  <w:t>1</w:t>
                </w:r>
              </w:p>
            </w:sdtContent>
          </w:sdt>
        </w:tc>
        <w:tc>
          <w:tcPr>
            <w:tcW w:w="4787" w:type="dxa"/>
            <w:tcMar/>
          </w:tcPr>
          <w:p w:rsidR="00C93D91" w:rsidP="0F86BCD9"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0F86BCD9"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0F86BCD9"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0F86BCD9" w:rsidR="00182414">
                  <w:rPr>
                    <w:rStyle w:val="Platshllartext"/>
                    <w:i w:val="1"/>
                    <w:iCs w:val="1"/>
                    <w:color w:val="808080" w:themeColor="background1" w:themeTint="FF" w:themeShade="80"/>
                    <w:sz w:val="20"/>
                    <w:szCs w:val="20"/>
                  </w:rPr>
                  <w:t xml:space="preserve">Klicka här för att </w:t>
                </w:r>
                <w:r w:rsidRPr="0F86BCD9" w:rsidR="00B53572">
                  <w:rPr>
                    <w:rStyle w:val="Platshllartext"/>
                    <w:i w:val="1"/>
                    <w:iCs w:val="1"/>
                    <w:color w:val="808080" w:themeColor="background1" w:themeTint="FF" w:themeShade="80"/>
                    <w:sz w:val="20"/>
                    <w:szCs w:val="20"/>
                  </w:rPr>
                  <w:t>välja</w:t>
                </w:r>
                <w:r w:rsidRPr="0F86BCD9" w:rsidR="00182414">
                  <w:rPr>
                    <w:rStyle w:val="Platshllartext"/>
                    <w:i w:val="1"/>
                    <w:iCs w:val="1"/>
                    <w:color w:val="808080" w:themeColor="background1" w:themeTint="FF" w:themeShade="80"/>
                    <w:sz w:val="20"/>
                    <w:szCs w:val="20"/>
                  </w:rPr>
                  <w:t xml:space="preserve"> datum.</w:t>
                </w:r>
              </w:p>
            </w:sdtContent>
          </w:sdt>
        </w:tc>
      </w:tr>
      <w:tr w:rsidR="00C93D91" w:rsidTr="0F86BCD9" w14:paraId="093960D7" w14:textId="77777777">
        <w:trPr>
          <w:trHeight w:val="301"/>
        </w:trPr>
        <w:tc>
          <w:tcPr>
            <w:tcW w:w="4786" w:type="dxa"/>
            <w:tcMar/>
          </w:tcPr>
          <w:p w:rsidRPr="00C93D91" w:rsidR="00C93D91" w:rsidP="0F86BCD9"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0F86BCD9" w:rsidR="00F51CFD">
              <w:rPr>
                <w:rFonts w:ascii="Century Gothic" w:hAnsi="Century Gothic" w:eastAsia="Century Gothic" w:cs="Century Gothic" w:asciiTheme="minorAscii" w:hAnsiTheme="minorAscii" w:eastAsiaTheme="minorAscii" w:cstheme="minorAscii"/>
                <w:b w:val="1"/>
                <w:bCs w:val="1"/>
                <w:color w:val="auto"/>
              </w:rPr>
              <w:t>Huvudsakligt s</w:t>
            </w:r>
            <w:r w:rsidRPr="0F86BCD9"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0F86BCD9"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0F86BCD9" w:rsidR="0F86BCD9">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0F86BCD9"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0F86BCD9"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0F86BCD9"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0F86BCD9" w:rsidR="0F86BCD9">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0F86BCD9"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0F86BCD9"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0F86BCD9"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0F86BCD9" w:rsidR="00E94F87">
        <w:rPr>
          <w:rFonts w:ascii="Century Gothic" w:hAnsi="Century Gothic" w:eastAsia="Century Gothic" w:cs="Century Gothic" w:asciiTheme="minorAscii" w:hAnsiTheme="minorAscii" w:eastAsiaTheme="minorAscii" w:cstheme="minorAscii"/>
          <w:color w:val="auto"/>
        </w:rPr>
        <w:t>Kursens huvudsakliga innehåll</w:t>
      </w:r>
    </w:p>
    <w:p w:rsidRPr="00E94F87" w:rsidR="00E94F87" w:rsidP="0F86BCD9" w:rsidRDefault="003312FA" w14:paraId="447A1D8C" w14:textId="50D7EC55">
      <w:pPr>
        <w:pStyle w:val="Normal"/>
        <w:rPr>
          <w:rFonts w:ascii="Century Gothic" w:hAnsi="Century Gothic" w:eastAsia="Century Gothic" w:cs="Century Gothic" w:asciiTheme="minorAscii" w:hAnsiTheme="minorAscii" w:eastAsiaTheme="minorAscii" w:cstheme="minorAscii"/>
          <w:b w:val="1"/>
          <w:bCs w:val="1"/>
          <w:color w:val="auto"/>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Kursen syftar till att den studerande utvecklar kunskaper, inom områdena </w:t>
      </w:r>
      <w:proofErr w:type="spellStart"/>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affärsmannaskap</w:t>
      </w:r>
      <w:proofErr w:type="spellEnd"/>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och kommunikation som krävs för att kunna arbeta som IT-säkerhetsutvecklare.</w:t>
      </w:r>
      <w:r w:rsidRPr="0F86BCD9" w:rsidR="00E94F87">
        <w:rPr>
          <w:rStyle w:val="Formatmall1"/>
          <w:rFonts w:ascii="Century Gothic" w:hAnsi="Century Gothic" w:eastAsia="Century Gothic" w:cs="Century Gothic" w:asciiTheme="minorAscii" w:hAnsiTheme="minorAscii" w:eastAsiaTheme="minorAscii" w:cstheme="minorAscii"/>
          <w:color w:val="auto"/>
        </w:rPr>
        <w:t xml:space="preserve"> </w:t>
      </w:r>
    </w:p>
    <w:p w:rsidR="00C1441A" w:rsidP="0F86BCD9" w:rsidRDefault="00C1441A" w14:paraId="1BCC62A5" w14:textId="77777777">
      <w:pPr>
        <w:rPr>
          <w:rFonts w:ascii="Century Gothic" w:hAnsi="Century Gothic" w:eastAsia="Century Gothic" w:cs="Century Gothic" w:asciiTheme="minorAscii" w:hAnsiTheme="minorAscii" w:eastAsiaTheme="minorAscii" w:cstheme="minorAscii"/>
          <w:color w:val="auto"/>
        </w:rPr>
      </w:pPr>
    </w:p>
    <w:p w:rsidRPr="00E94F87" w:rsidR="00E94F87" w:rsidP="0F86BCD9"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0F86BCD9" w:rsidR="00E94F87">
        <w:rPr>
          <w:rFonts w:ascii="Century Gothic" w:hAnsi="Century Gothic" w:eastAsia="Century Gothic" w:cs="Century Gothic" w:asciiTheme="minorAscii" w:hAnsiTheme="minorAscii" w:eastAsiaTheme="minorAscii" w:cstheme="minorAscii"/>
          <w:color w:val="auto"/>
        </w:rPr>
        <w:t>Kursen omfattar följande moment</w:t>
      </w:r>
    </w:p>
    <w:p w:rsidRPr="00E94F87" w:rsidR="00E94F87" w:rsidP="0F86BCD9" w:rsidRDefault="00C1441A" w14:paraId="0AF16894" w14:textId="550AEACF">
      <w:pPr>
        <w:numPr>
          <w:ilvl w:val="0"/>
          <w:numId w:val="2"/>
        </w:numPr>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proofErr w:type="spellStart"/>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Affärsmannaskap</w:t>
      </w:r>
      <w:proofErr w:type="spellEnd"/>
    </w:p>
    <w:p w:rsidRPr="00E94F87" w:rsidR="00E94F87" w:rsidP="0F86BCD9" w:rsidRDefault="00C1441A" w14:paraId="19F1E020" w14:textId="6F7F1396">
      <w:pPr>
        <w:pStyle w:val="Normal"/>
        <w:numPr>
          <w:ilvl w:val="0"/>
          <w:numId w:val="2"/>
        </w:numPr>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Projektkunskap</w:t>
      </w:r>
    </w:p>
    <w:p w:rsidRPr="00E94F87" w:rsidR="00E94F87" w:rsidP="0F86BCD9" w:rsidRDefault="00C1441A" w14:paraId="064E9402" w14:textId="11CD7846">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Kommunikation </w:t>
      </w:r>
    </w:p>
    <w:p w:rsidRPr="00E94F87" w:rsidR="00E94F87" w:rsidP="0F86BCD9" w:rsidRDefault="00C1441A" w14:paraId="602B9233" w14:textId="2918928B">
      <w:pPr>
        <w:pStyle w:val="Liststycke"/>
        <w:numPr>
          <w:ilvl w:val="0"/>
          <w:numId w:val="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Juridik</w:t>
      </w:r>
    </w:p>
    <w:p w:rsidR="00B53572" w:rsidP="0F86BCD9" w:rsidRDefault="00B53572" w14:paraId="0294957C" w14:textId="77777777">
      <w:pPr>
        <w:rPr>
          <w:rFonts w:ascii="Century Gothic" w:hAnsi="Century Gothic" w:eastAsia="Century Gothic" w:cs="Century Gothic" w:asciiTheme="minorAscii" w:hAnsiTheme="minorAscii" w:eastAsiaTheme="minorAscii" w:cstheme="minorAscii"/>
          <w:b w:val="1"/>
          <w:bCs w:val="1"/>
          <w:color w:val="auto"/>
        </w:rPr>
      </w:pPr>
    </w:p>
    <w:p w:rsidRPr="00B53572" w:rsidR="00B53572" w:rsidP="0F86BCD9"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F86BCD9"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Pr="00EF5E83" w:rsidR="00E94F87" w:rsidP="0F86BCD9" w:rsidRDefault="00B24A9E" w14:paraId="4D33C8A9" w14:textId="207F0A3E">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Målet med kursen är att den studerande genom teori och praktiska övningar utvecklar specialiserade kunskaper om/i hur en It-säkerhetsutvecklare agera affärsmannamässigt och det juridiska området. Vidar skall den studerande kunna förklara frågor som rör avtal samt innebörden av upprättade juridiskt bindande dokument, sekretessavtal och säkerhetskrav samt vilken betydelse dessa dokument har, kopplat till yrket. Den studerande skall också kunna förklara vad en effektiv kommunikation innebär.</w:t>
      </w:r>
    </w:p>
    <w:p w:rsidRPr="00EF5E83" w:rsidR="00E94F87" w:rsidP="0F86BCD9" w:rsidRDefault="00B24A9E" w14:paraId="292DFFEA" w14:textId="6862798A">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En annan viktig del i kursen är att den studerande ska öva sina färdigheter i att kommunicera effektivt såväl muntligt, skriftligt som genom presentation och redovisning samt öva sina färdigheter i kundbemötande och säljteknik.</w:t>
      </w:r>
    </w:p>
    <w:p w:rsidRPr="00EF5E83" w:rsidR="00E94F87" w:rsidP="0F86BCD9" w:rsidRDefault="00B24A9E" w14:paraId="7B65678B" w14:textId="7B8E9301">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Den studerande ska få utveckla sina färdigheter i att kunna kommunicera effektivt såväl muntligt, skriftligt som genom presentation och redovisning. Vidare skall den studerande ha färdigheter i kundbemötande och säljteknik.</w:t>
      </w:r>
    </w:p>
    <w:p w:rsidRPr="00E94F87" w:rsidR="00E94F87" w:rsidP="0F86BCD9"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0F86BCD9"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0F86BCD9" w:rsidR="00E94F87">
        <w:rPr>
          <w:rFonts w:ascii="Century Gothic" w:hAnsi="Century Gothic" w:eastAsia="Century Gothic" w:cs="Century Gothic" w:asciiTheme="minorAscii" w:hAnsiTheme="minorAscii" w:eastAsiaTheme="minorAscii" w:cstheme="minorAscii"/>
          <w:color w:val="auto"/>
        </w:rPr>
        <w:t>Kunskaper:</w:t>
      </w:r>
    </w:p>
    <w:p w:rsidR="002B085D" w:rsidP="0F86BCD9" w:rsidRDefault="003312FA" w14:paraId="50412DDC" w14:textId="2E365082">
      <w:pPr>
        <w:pStyle w:val="Liststycke"/>
        <w:numPr>
          <w:ilvl w:val="0"/>
          <w:numId w:val="3"/>
        </w:numPr>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Kunna redogöra för hur en It-säkerhetsutvecklare agera affärsmannamässigt</w:t>
      </w:r>
    </w:p>
    <w:p w:rsidR="002B085D" w:rsidP="0F86BCD9" w:rsidRDefault="003312FA" w14:paraId="238AF758" w14:textId="23BDD196">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Kunna redogöra för juridik inom området</w:t>
      </w:r>
    </w:p>
    <w:p w:rsidR="002B085D" w:rsidP="0F86BCD9" w:rsidRDefault="003312FA" w14:paraId="72306EA0" w14:textId="0319FF17">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Kunna förklara frågor som rör avtal samt innebörden av upprättade juridiskt bindande dokument, sekretessavtal och säkerhetskrav</w:t>
      </w:r>
    </w:p>
    <w:p w:rsidR="002B085D" w:rsidP="0F86BCD9" w:rsidRDefault="003312FA" w14:paraId="149B2777" w14:textId="123A51D7">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Kunna förklara vad en effektiv kommunikation innebär</w:t>
      </w:r>
    </w:p>
    <w:p w:rsidR="002B085D" w:rsidP="0F86BCD9" w:rsidRDefault="002B085D" w14:paraId="1F45B4E8" w14:textId="77777777">
      <w:pPr>
        <w:pStyle w:val="Liststycke"/>
        <w:ind w:left="360"/>
        <w:rPr>
          <w:rFonts w:ascii="Century Gothic" w:hAnsi="Century Gothic" w:eastAsia="Century Gothic" w:cs="Century Gothic" w:asciiTheme="minorAscii" w:hAnsiTheme="minorAscii" w:eastAsiaTheme="minorAscii" w:cstheme="minorAscii"/>
          <w:color w:val="auto"/>
        </w:rPr>
      </w:pPr>
    </w:p>
    <w:p w:rsidR="00EF5E83" w:rsidP="0F86BCD9"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0F86BCD9" w:rsidR="00E94F87">
        <w:rPr>
          <w:rFonts w:ascii="Century Gothic" w:hAnsi="Century Gothic" w:eastAsia="Century Gothic" w:cs="Century Gothic" w:asciiTheme="minorAscii" w:hAnsiTheme="minorAscii" w:eastAsiaTheme="minorAscii" w:cstheme="minorAscii"/>
          <w:color w:val="auto"/>
        </w:rPr>
        <w:t xml:space="preserve">Färdigheter: </w:t>
      </w:r>
    </w:p>
    <w:p w:rsidR="00EF5E83" w:rsidP="0F86BCD9" w:rsidRDefault="003312FA" w14:paraId="65222AFA" w14:textId="2C9859FD">
      <w:pPr>
        <w:pStyle w:val="Liststycke"/>
        <w:numPr>
          <w:ilvl w:val="0"/>
          <w:numId w:val="4"/>
        </w:numPr>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Kunna tillämpa effektiv kommunikation muntligt, skriftligt samt genom presentation och redovisning</w:t>
      </w:r>
    </w:p>
    <w:p w:rsidR="00EF5E83" w:rsidP="0F86BCD9" w:rsidRDefault="003312FA" w14:paraId="5AACE53D" w14:textId="422AA559">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Kunna tillämpa kundbemötande och säljteknik.</w:t>
      </w:r>
    </w:p>
    <w:p w:rsidRPr="00E94F87" w:rsidR="00E94F87" w:rsidP="0F86BCD9" w:rsidRDefault="00E94F87" w14:paraId="25F9A765" w14:textId="128BDF8B">
      <w:pPr>
        <w:pStyle w:val="Normal"/>
        <w:ind w:left="360"/>
        <w:rPr>
          <w:rFonts w:ascii="Century Gothic" w:hAnsi="Century Gothic" w:eastAsia="Century Gothic" w:cs="Century Gothic" w:asciiTheme="minorAscii" w:hAnsiTheme="minorAscii" w:eastAsiaTheme="minorAscii" w:cstheme="minorAscii"/>
          <w:color w:val="auto"/>
        </w:rPr>
      </w:pPr>
    </w:p>
    <w:p w:rsidRPr="00B917BB" w:rsidR="00B917BB" w:rsidP="0F86BCD9"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F86BCD9"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Pr="00E94F87" w:rsidR="004A5C24" w:rsidP="0F86BCD9" w:rsidRDefault="004A5C24" w14:paraId="611E53BC" w14:textId="00978F8A">
      <w:pPr>
        <w:pStyle w:val="Normal"/>
        <w:rPr>
          <w:rFonts w:ascii="Century Gothic" w:hAnsi="Century Gothic" w:eastAsia="Century Gothic" w:cs="Century Gothic" w:asciiTheme="minorAscii" w:hAnsiTheme="minorAscii" w:eastAsiaTheme="minorAscii" w:cstheme="minorAscii"/>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noProof w:val="0"/>
          <w:color w:val="auto"/>
          <w:sz w:val="22"/>
          <w:szCs w:val="22"/>
          <w:lang w:val="sv-SE"/>
        </w:rPr>
        <w:t xml:space="preserve">Kursen genomförs via för kursen lämpligt media, med föreläsningar samt gemensamma och individuella övningar. Detta kompletteras med självstudier där den studerande på egen hand fördjupar sig i de ämnen som tas upp under kursens genomförande.  </w:t>
      </w:r>
    </w:p>
    <w:p w:rsidRPr="00E94F87" w:rsidR="00351E4D" w:rsidP="0F86BCD9"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F86BCD9"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0F86BCD9"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0F86BCD9"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0F86BCD9"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0F86BCD9" w:rsidRDefault="00B53572" w14:paraId="65CFA506" w14:textId="38E381FA">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0F86BCD9" w:rsidTr="0F86BCD9" w14:paraId="56E69620">
        <w:tc>
          <w:tcPr>
            <w:tcW w:w="1800" w:type="dxa"/>
            <w:tcMar/>
            <w:vAlign w:val="top"/>
          </w:tcPr>
          <w:p w:rsidR="0F86BCD9" w:rsidP="0F86BCD9" w:rsidRDefault="0F86BCD9"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0F86BCD9" w:rsidP="0F86BCD9" w:rsidRDefault="0F86BCD9"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0F86BCD9" w:rsidTr="0F86BCD9" w14:paraId="023AA9E4">
        <w:tc>
          <w:tcPr>
            <w:tcW w:w="1800" w:type="dxa"/>
            <w:tcMar/>
            <w:vAlign w:val="top"/>
          </w:tcPr>
          <w:p w:rsidR="0F86BCD9" w:rsidP="0F86BCD9" w:rsidRDefault="0F86BCD9"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0F86BCD9" w:rsidP="0F86BCD9" w:rsidRDefault="0F86BCD9"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F86BCD9" w:rsidTr="0F86BCD9" w14:paraId="2DB5E170">
        <w:tc>
          <w:tcPr>
            <w:tcW w:w="1800" w:type="dxa"/>
            <w:tcMar/>
            <w:vAlign w:val="top"/>
          </w:tcPr>
          <w:p w:rsidR="0F86BCD9" w:rsidP="0F86BCD9" w:rsidRDefault="0F86BCD9"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0F86BCD9" w:rsidP="0F86BCD9" w:rsidRDefault="0F86BCD9"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F86BCD9" w:rsidTr="0F86BCD9" w14:paraId="669B7A5C">
        <w:tc>
          <w:tcPr>
            <w:tcW w:w="1800" w:type="dxa"/>
            <w:tcMar/>
            <w:vAlign w:val="top"/>
          </w:tcPr>
          <w:p w:rsidR="0F86BCD9" w:rsidP="0F86BCD9" w:rsidRDefault="0F86BCD9"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0F86BCD9" w:rsidP="0F86BCD9" w:rsidRDefault="0F86BCD9"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F86BCD9" w:rsidTr="0F86BCD9" w14:paraId="47A60AE8">
        <w:tc>
          <w:tcPr>
            <w:tcW w:w="1800" w:type="dxa"/>
            <w:tcMar/>
            <w:vAlign w:val="top"/>
          </w:tcPr>
          <w:p w:rsidR="0F86BCD9" w:rsidP="0F86BCD9" w:rsidRDefault="0F86BCD9"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0F86BCD9" w:rsidP="0F86BCD9" w:rsidRDefault="0F86BCD9"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0F86BCD9" w:rsidTr="0F86BCD9" w14:paraId="6E8DAD8D">
        <w:tc>
          <w:tcPr>
            <w:tcW w:w="1800" w:type="dxa"/>
            <w:tcMar/>
            <w:vAlign w:val="top"/>
          </w:tcPr>
          <w:p w:rsidR="0F86BCD9" w:rsidP="0F86BCD9" w:rsidRDefault="0F86BCD9"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0F86BCD9" w:rsidP="0F86BCD9" w:rsidRDefault="0F86BCD9"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0F86BCD9" w:rsidTr="0F86BCD9" w14:paraId="74BEC53B">
        <w:tc>
          <w:tcPr>
            <w:tcW w:w="1800" w:type="dxa"/>
            <w:tcMar/>
            <w:vAlign w:val="top"/>
          </w:tcPr>
          <w:p w:rsidR="0F86BCD9" w:rsidP="0F86BCD9" w:rsidRDefault="0F86BCD9"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0F86BCD9" w:rsidP="0F86BCD9" w:rsidRDefault="0F86BCD9"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0F86BCD9" w:rsidR="0F86BCD9">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0F86BCD9"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0F86BCD9"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0F86BCD9"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0F86BCD9" w:rsidP="0F86BCD9" w:rsidRDefault="0F86BCD9"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0F86BCD9" w:rsidP="0F86BCD9" w:rsidRDefault="0F86BCD9"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0F86BCD9"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0F86BCD9"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0F86BCD9"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F86BCD9" w:rsidR="0F86BCD9">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0F86BCD9"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0F86BCD9"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F86BCD9" w:rsidR="0F86BCD9">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0F86BCD9"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0F86BCD9" w:rsidRDefault="00A32A8A" w14:paraId="6FEB25A3" w14:textId="3C2E34B9">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På ett fördjupat sätt tillämpa effektiv kommunikation muntligt, skriftligt samt genom presentation och redovisning</w:t>
      </w:r>
    </w:p>
    <w:p w:rsidRPr="00A32A8A" w:rsidR="00A32A8A" w:rsidP="0F86BCD9" w:rsidRDefault="00A32A8A" w14:paraId="61252ED9" w14:textId="0BE09480">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0F86BCD9" w:rsidR="0F86BCD9">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På ett fördjupat sätt tillämpa kundbemötande och säljteknik.</w:t>
      </w:r>
    </w:p>
    <w:p w:rsidRPr="00A32A8A" w:rsidR="00A32A8A" w:rsidP="0F86BCD9" w:rsidRDefault="00A32A8A" w14:paraId="3D87C256" w14:textId="056F38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0F86BCD9" w:rsidR="0F86BCD9">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0F86BCD9"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F86BCD9"/>
    <w:rsid w:val="150A28F0"/>
    <w:rsid w:val="195C6DA1"/>
    <w:rsid w:val="1E326F75"/>
    <w:rsid w:val="1F4355D9"/>
    <w:rsid w:val="2AF7CA20"/>
    <w:rsid w:val="36A355BD"/>
    <w:rsid w:val="3B76C6E0"/>
    <w:rsid w:val="3B76C6E0"/>
    <w:rsid w:val="441C055B"/>
    <w:rsid w:val="59E034DE"/>
    <w:rsid w:val="66A58F89"/>
    <w:rsid w:val="69009D77"/>
    <w:rsid w:val="73534BD1"/>
    <w:rsid w:val="739B42B0"/>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3b8f8d96202a4ea0"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2022-05-09T08:50:29.4807158Z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